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C03000" w:rsidP="00540257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Pr="00C3710B" w:rsidRDefault="00540257" w:rsidP="00540257">
      <w:pPr>
        <w:rPr>
          <w:lang w:val="es-CL"/>
        </w:rPr>
      </w:pPr>
    </w:p>
    <w:p w:rsidR="005D2F36" w:rsidRPr="00540257" w:rsidRDefault="005C11F2" w:rsidP="005C11F2">
      <w:pPr>
        <w:pStyle w:val="Title"/>
        <w:jc w:val="right"/>
        <w:rPr>
          <w:lang w:val="es-ES"/>
        </w:rPr>
      </w:pPr>
      <w:r w:rsidRPr="005C11F2">
        <w:rPr>
          <w:lang w:val="es-ES"/>
        </w:rPr>
        <w:t>SISTEMA INFORMÁTICO PARA LA GESTIÓN DE</w:t>
      </w:r>
      <w:r>
        <w:rPr>
          <w:lang w:val="es-ES"/>
        </w:rPr>
        <w:t xml:space="preserve"> COTIZACIONES (SIGC)</w:t>
      </w:r>
    </w:p>
    <w:p w:rsidR="00376AF9" w:rsidRPr="00540257" w:rsidRDefault="005D2F36">
      <w:pPr>
        <w:pStyle w:val="Title"/>
        <w:tabs>
          <w:tab w:val="left" w:pos="7650"/>
          <w:tab w:val="right" w:pos="9360"/>
        </w:tabs>
        <w:jc w:val="right"/>
        <w:rPr>
          <w:lang w:val="es-ES"/>
        </w:rPr>
      </w:pPr>
      <w:r w:rsidRPr="00540257">
        <w:rPr>
          <w:lang w:val="es-ES"/>
        </w:rPr>
        <w:t>Entrevista a Involucrado</w:t>
      </w:r>
    </w:p>
    <w:p w:rsidR="00376AF9" w:rsidRPr="00540257" w:rsidRDefault="00376AF9">
      <w:pPr>
        <w:pStyle w:val="Title"/>
        <w:jc w:val="right"/>
        <w:rPr>
          <w:lang w:val="es-ES"/>
        </w:rPr>
      </w:pPr>
      <w:r w:rsidRPr="00540257">
        <w:rPr>
          <w:lang w:val="es-ES"/>
        </w:rPr>
        <w:t>Versión &lt;1.1.0&gt;</w:t>
      </w: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376AF9" w:rsidRDefault="00376AF9">
      <w:pPr>
        <w:rPr>
          <w:lang w:val="es-CL"/>
        </w:rPr>
      </w:pPr>
    </w:p>
    <w:p w:rsidR="00376AF9" w:rsidRDefault="00376AF9">
      <w:pPr>
        <w:pStyle w:val="InfoBlue"/>
        <w:sectPr w:rsidR="00376AF9" w:rsidSect="005D2F36">
          <w:headerReference w:type="default" r:id="rId7"/>
          <w:headerReference w:type="first" r:id="rId8"/>
          <w:pgSz w:w="12240" w:h="15840" w:code="1"/>
          <w:pgMar w:top="1440" w:right="1440" w:bottom="1440" w:left="1760" w:header="720" w:footer="720" w:gutter="0"/>
          <w:cols w:space="720"/>
          <w:titlePg/>
        </w:sectPr>
      </w:pPr>
    </w:p>
    <w:p w:rsidR="00376AF9" w:rsidRDefault="00376AF9" w:rsidP="00540257">
      <w:pPr>
        <w:pStyle w:val="Title"/>
        <w:rPr>
          <w:lang w:val="es-ES"/>
        </w:rPr>
      </w:pPr>
      <w:r>
        <w:rPr>
          <w:rFonts w:ascii="Verdana" w:hAnsi="Verdana"/>
          <w:lang w:val="es-CL"/>
        </w:rPr>
        <w:br w:type="page"/>
      </w:r>
      <w:r w:rsidRPr="00540257">
        <w:rPr>
          <w:lang w:val="es-ES"/>
        </w:rPr>
        <w:lastRenderedPageBreak/>
        <w:t>Historia de Revisiones</w:t>
      </w:r>
    </w:p>
    <w:p w:rsidR="00540257" w:rsidRPr="00540257" w:rsidRDefault="00540257" w:rsidP="00540257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028"/>
      </w:tblGrid>
      <w:tr w:rsidR="00376AF9">
        <w:tc>
          <w:tcPr>
            <w:tcW w:w="2304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Fecha</w:t>
            </w:r>
          </w:p>
        </w:tc>
        <w:tc>
          <w:tcPr>
            <w:tcW w:w="1152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Versión</w:t>
            </w:r>
          </w:p>
        </w:tc>
        <w:tc>
          <w:tcPr>
            <w:tcW w:w="3744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Descripción</w:t>
            </w:r>
          </w:p>
        </w:tc>
        <w:tc>
          <w:tcPr>
            <w:tcW w:w="2028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Autor</w:t>
            </w:r>
          </w:p>
        </w:tc>
      </w:tr>
      <w:tr w:rsidR="00376AF9">
        <w:tc>
          <w:tcPr>
            <w:tcW w:w="2304" w:type="dxa"/>
          </w:tcPr>
          <w:p w:rsidR="00376AF9" w:rsidRDefault="005C11F2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2017-11-09</w:t>
            </w:r>
          </w:p>
        </w:tc>
        <w:tc>
          <w:tcPr>
            <w:tcW w:w="1152" w:type="dxa"/>
          </w:tcPr>
          <w:p w:rsidR="00376AF9" w:rsidRDefault="00376AF9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1.1.0</w:t>
            </w:r>
          </w:p>
        </w:tc>
        <w:tc>
          <w:tcPr>
            <w:tcW w:w="3744" w:type="dxa"/>
          </w:tcPr>
          <w:p w:rsidR="00376AF9" w:rsidRDefault="00376AF9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Documento inicial</w:t>
            </w:r>
          </w:p>
        </w:tc>
        <w:tc>
          <w:tcPr>
            <w:tcW w:w="2028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</w:tr>
      <w:tr w:rsidR="00376AF9">
        <w:tc>
          <w:tcPr>
            <w:tcW w:w="230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2028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</w:tr>
      <w:tr w:rsidR="00376AF9">
        <w:tc>
          <w:tcPr>
            <w:tcW w:w="230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2028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</w:tr>
      <w:tr w:rsidR="00376AF9">
        <w:tc>
          <w:tcPr>
            <w:tcW w:w="230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2028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</w:tr>
    </w:tbl>
    <w:p w:rsidR="00376AF9" w:rsidRDefault="00376AF9">
      <w:pPr>
        <w:rPr>
          <w:lang w:val="es-CL"/>
        </w:rPr>
      </w:pPr>
    </w:p>
    <w:p w:rsidR="00376AF9" w:rsidRDefault="00376AF9" w:rsidP="00540257">
      <w:pPr>
        <w:pStyle w:val="Title"/>
        <w:rPr>
          <w:lang w:val="es-CL"/>
        </w:rPr>
      </w:pPr>
      <w:r>
        <w:rPr>
          <w:lang w:val="es-CL"/>
        </w:rPr>
        <w:br w:type="page"/>
      </w:r>
      <w:r w:rsidR="00540257" w:rsidRPr="00540257">
        <w:rPr>
          <w:lang w:val="es-ES"/>
        </w:rPr>
        <w:lastRenderedPageBreak/>
        <w:t>Tabla de Contenidos</w:t>
      </w:r>
    </w:p>
    <w:p w:rsidR="0005530F" w:rsidRDefault="00890359">
      <w:pPr>
        <w:pStyle w:val="TO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>
        <w:rPr>
          <w:bCs w:val="0"/>
          <w:caps w:val="0"/>
          <w:lang w:val="es-CL"/>
        </w:rPr>
        <w:fldChar w:fldCharType="begin"/>
      </w:r>
      <w:r w:rsidR="005178D6">
        <w:rPr>
          <w:bCs w:val="0"/>
          <w:caps w:val="0"/>
          <w:lang w:val="es-CL"/>
        </w:rPr>
        <w:instrText xml:space="preserve"> TOC \o "1-3" </w:instrText>
      </w:r>
      <w:r>
        <w:rPr>
          <w:bCs w:val="0"/>
          <w:caps w:val="0"/>
          <w:lang w:val="es-CL"/>
        </w:rPr>
        <w:fldChar w:fldCharType="separate"/>
      </w:r>
      <w:r w:rsidR="0005530F" w:rsidRPr="004D2A64">
        <w:rPr>
          <w:rFonts w:ascii="Verdana" w:hAnsi="Verdana"/>
          <w:noProof/>
          <w:lang w:val="es-CL"/>
        </w:rPr>
        <w:t>1</w:t>
      </w:r>
      <w:r w:rsidR="0005530F"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="0005530F" w:rsidRPr="004D2A64">
        <w:rPr>
          <w:rFonts w:ascii="Verdana" w:hAnsi="Verdana"/>
          <w:noProof/>
          <w:lang w:val="es-CL"/>
        </w:rPr>
        <w:t>Introducción</w:t>
      </w:r>
      <w:r w:rsidR="0005530F" w:rsidRPr="0005530F">
        <w:rPr>
          <w:noProof/>
          <w:lang w:val="es-ES"/>
        </w:rPr>
        <w:tab/>
      </w:r>
      <w:r>
        <w:rPr>
          <w:noProof/>
        </w:rPr>
        <w:fldChar w:fldCharType="begin"/>
      </w:r>
      <w:r w:rsidR="0005530F" w:rsidRPr="0005530F">
        <w:rPr>
          <w:noProof/>
          <w:lang w:val="es-ES"/>
        </w:rPr>
        <w:instrText xml:space="preserve"> PAGEREF _Toc231363622 \h </w:instrText>
      </w:r>
      <w:r>
        <w:rPr>
          <w:noProof/>
        </w:rPr>
      </w:r>
      <w:r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>
        <w:rPr>
          <w:noProof/>
        </w:rPr>
        <w:fldChar w:fldCharType="end"/>
      </w:r>
    </w:p>
    <w:p w:rsidR="0005530F" w:rsidRDefault="0005530F">
      <w:pPr>
        <w:pStyle w:val="TO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1.1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Propósito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_Toc231363623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1.2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Ámbito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_Toc231363624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1.3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Definiciones, acrónimos y abreviaciones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_Toc231363625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05530F">
        <w:rPr>
          <w:rFonts w:ascii="Verdana" w:hAnsi="Verdana"/>
          <w:noProof/>
          <w:lang w:val="es-ES"/>
        </w:rPr>
        <w:t>1.4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Referencias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_Toc231363626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ES"/>
        </w:rPr>
        <w:t>1.5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ES"/>
        </w:rPr>
        <w:t>Resumen Ejecutivo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_Toc231363627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2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Establecimiento del Perfil de Involucrado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_Toc231363628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05530F">
        <w:rPr>
          <w:rFonts w:ascii="Verdana" w:hAnsi="Verdana"/>
          <w:noProof/>
          <w:lang w:val="es-ES"/>
        </w:rPr>
        <w:t>3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Evaluación</w:t>
      </w:r>
      <w:r w:rsidRPr="0005530F">
        <w:rPr>
          <w:rFonts w:ascii="Verdana" w:hAnsi="Verdana"/>
          <w:noProof/>
          <w:lang w:val="es-ES"/>
        </w:rPr>
        <w:t xml:space="preserve"> del </w:t>
      </w:r>
      <w:r w:rsidRPr="004D2A64">
        <w:rPr>
          <w:rFonts w:ascii="Verdana" w:hAnsi="Verdana"/>
          <w:noProof/>
          <w:lang w:val="es-CL"/>
        </w:rPr>
        <w:t>Problema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_Toc231363629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3.1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Pregunte por cada problema: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_Toc231363630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4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Entender el Entorno</w:t>
      </w:r>
      <w:r w:rsidRPr="00836291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836291">
        <w:rPr>
          <w:noProof/>
          <w:lang w:val="es-ES"/>
        </w:rPr>
        <w:instrText xml:space="preserve"> PAGEREF _Toc231363631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5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Recapitular para Entender</w:t>
      </w:r>
      <w:r w:rsidRPr="00836291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836291">
        <w:rPr>
          <w:noProof/>
          <w:lang w:val="es-ES"/>
        </w:rPr>
        <w:instrText xml:space="preserve"> PAGEREF _Toc231363632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156F92" w:rsidRPr="00156F92" w:rsidRDefault="00890359" w:rsidP="00156F92">
      <w:pPr>
        <w:rPr>
          <w:sz w:val="24"/>
          <w:lang w:val="es-CL"/>
        </w:rPr>
      </w:pPr>
      <w:r>
        <w:rPr>
          <w:lang w:val="es-CL"/>
        </w:rPr>
        <w:fldChar w:fldCharType="end"/>
      </w:r>
      <w:bookmarkStart w:id="0" w:name="_Toc433104436"/>
    </w:p>
    <w:p w:rsidR="00376AF9" w:rsidRPr="00156F92" w:rsidRDefault="00156F92" w:rsidP="00156F92">
      <w:pPr>
        <w:pStyle w:val="Heading1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br w:type="page"/>
      </w:r>
      <w:bookmarkStart w:id="1" w:name="_Toc231363622"/>
      <w:r w:rsidR="00376AF9" w:rsidRPr="00156F92">
        <w:rPr>
          <w:rFonts w:ascii="Verdana" w:hAnsi="Verdana"/>
          <w:lang w:val="es-CL"/>
        </w:rPr>
        <w:lastRenderedPageBreak/>
        <w:t>Introducción</w:t>
      </w:r>
      <w:bookmarkStart w:id="2" w:name="_GoBack"/>
      <w:bookmarkEnd w:id="0"/>
      <w:bookmarkEnd w:id="1"/>
      <w:bookmarkEnd w:id="2"/>
    </w:p>
    <w:p w:rsidR="00540257" w:rsidRDefault="00540257" w:rsidP="00540257">
      <w:pPr>
        <w:pStyle w:val="InfoBlue"/>
      </w:pPr>
      <w:r w:rsidRPr="006B6CDC">
        <w:t>[La introducción debe proveer un resumen del documento completo. Presente cualquier información que el lector pueda necesitar para entender el documento en esta sección.]</w:t>
      </w:r>
    </w:p>
    <w:p w:rsidR="00376AF9" w:rsidRPr="00540257" w:rsidRDefault="00540257" w:rsidP="00540257">
      <w:pPr>
        <w:pStyle w:val="InfoBlue"/>
        <w:rPr>
          <w:noProof/>
        </w:rPr>
      </w:pPr>
      <w:r>
        <w:rPr>
          <w:noProof/>
        </w:rPr>
        <w:t>[</w:t>
      </w:r>
      <w:r w:rsidR="00376AF9" w:rsidRPr="00540257">
        <w:rPr>
          <w:noProof/>
        </w:rPr>
        <w:t xml:space="preserve">Entender las necesidades de los </w:t>
      </w:r>
      <w:r w:rsidR="00305BD1" w:rsidRPr="00540257">
        <w:rPr>
          <w:noProof/>
        </w:rPr>
        <w:t>Involucrados</w:t>
      </w:r>
      <w:r w:rsidR="00376AF9" w:rsidRPr="00540257">
        <w:rPr>
          <w:noProof/>
        </w:rPr>
        <w:t xml:space="preserve"> antes de comenzar </w:t>
      </w:r>
      <w:r w:rsidR="00305BD1" w:rsidRPr="00540257">
        <w:rPr>
          <w:noProof/>
        </w:rPr>
        <w:t>un proyecto</w:t>
      </w:r>
      <w:r w:rsidR="00376AF9" w:rsidRPr="00540257">
        <w:rPr>
          <w:noProof/>
        </w:rPr>
        <w:t xml:space="preserve"> es crucial para implementa</w:t>
      </w:r>
      <w:r w:rsidR="008B2C49" w:rsidRPr="00540257">
        <w:rPr>
          <w:noProof/>
        </w:rPr>
        <w:t>r un proceso</w:t>
      </w:r>
      <w:r w:rsidR="00305BD1" w:rsidRPr="00540257">
        <w:rPr>
          <w:noProof/>
        </w:rPr>
        <w:t xml:space="preserve"> de desarrollo. Por ej. esta entrevista </w:t>
      </w:r>
      <w:r w:rsidR="00376AF9" w:rsidRPr="00540257">
        <w:rPr>
          <w:noProof/>
        </w:rPr>
        <w:t>puede ayudar a</w:t>
      </w:r>
      <w:r w:rsidR="008B2C49" w:rsidRPr="00540257">
        <w:rPr>
          <w:noProof/>
        </w:rPr>
        <w:t>l D</w:t>
      </w:r>
      <w:r w:rsidR="00376AF9" w:rsidRPr="00540257">
        <w:rPr>
          <w:noProof/>
        </w:rPr>
        <w:t xml:space="preserve">esarrollador </w:t>
      </w:r>
      <w:r w:rsidR="008B2C49" w:rsidRPr="00540257">
        <w:rPr>
          <w:noProof/>
        </w:rPr>
        <w:t>y/o A</w:t>
      </w:r>
      <w:r w:rsidR="00305BD1" w:rsidRPr="00540257">
        <w:rPr>
          <w:noProof/>
        </w:rPr>
        <w:t>nalista a entender los</w:t>
      </w:r>
      <w:r w:rsidR="00376AF9" w:rsidRPr="00540257">
        <w:rPr>
          <w:noProof/>
        </w:rPr>
        <w:t xml:space="preserve"> objetivo</w:t>
      </w:r>
      <w:r w:rsidR="00305BD1" w:rsidRPr="00540257">
        <w:rPr>
          <w:noProof/>
        </w:rPr>
        <w:t>s,</w:t>
      </w:r>
      <w:r w:rsidR="00376AF9" w:rsidRPr="00540257">
        <w:rPr>
          <w:noProof/>
        </w:rPr>
        <w:t xml:space="preserve"> problemas</w:t>
      </w:r>
      <w:r w:rsidR="00305BD1" w:rsidRPr="00540257">
        <w:rPr>
          <w:noProof/>
        </w:rPr>
        <w:t xml:space="preserve"> y necesidades</w:t>
      </w:r>
      <w:r w:rsidR="00376AF9" w:rsidRPr="00540257">
        <w:rPr>
          <w:noProof/>
        </w:rPr>
        <w:t xml:space="preserve"> de</w:t>
      </w:r>
      <w:r w:rsidR="00305BD1" w:rsidRPr="00540257">
        <w:rPr>
          <w:noProof/>
        </w:rPr>
        <w:t xml:space="preserve"> los Usuarios</w:t>
      </w:r>
      <w:r w:rsidR="00376AF9" w:rsidRPr="00540257">
        <w:rPr>
          <w:noProof/>
        </w:rPr>
        <w:t>.]</w:t>
      </w:r>
    </w:p>
    <w:p w:rsidR="00305BD1" w:rsidRPr="00540257" w:rsidRDefault="00305BD1" w:rsidP="00540257">
      <w:pPr>
        <w:pStyle w:val="InfoBlue"/>
        <w:rPr>
          <w:noProof/>
        </w:rPr>
      </w:pPr>
      <w:r w:rsidRPr="00540257">
        <w:rPr>
          <w:noProof/>
        </w:rPr>
        <w:t>[Entiéndase por Involucrado cualquier persona que va a participar en el proyecto y que espera algo de él y/o que tiene que entregarle algo. Por ej. los Usuarios son involucrados que esperan algo del producto de software final del proyecto y que entregan requerimientos a los Analistas, los Programadores son involucrados que esperan requerimientos formalizados de los Analistas y entregan código funcionando a los Testeadores, etc.]</w:t>
      </w:r>
    </w:p>
    <w:p w:rsidR="00376AF9" w:rsidRDefault="00376AF9" w:rsidP="008B2C49">
      <w:pPr>
        <w:pStyle w:val="Heading2"/>
        <w:jc w:val="both"/>
        <w:rPr>
          <w:rFonts w:ascii="Verdana" w:hAnsi="Verdana"/>
          <w:lang w:val="es-CL"/>
        </w:rPr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231363623"/>
      <w:r>
        <w:rPr>
          <w:rFonts w:ascii="Verdana" w:hAnsi="Verdana"/>
          <w:lang w:val="es-CL"/>
        </w:rPr>
        <w:t>P</w:t>
      </w:r>
      <w:bookmarkEnd w:id="3"/>
      <w:bookmarkEnd w:id="4"/>
      <w:bookmarkEnd w:id="5"/>
      <w:bookmarkEnd w:id="6"/>
      <w:bookmarkEnd w:id="7"/>
      <w:r>
        <w:rPr>
          <w:rFonts w:ascii="Verdana" w:hAnsi="Verdana"/>
          <w:lang w:val="es-CL"/>
        </w:rPr>
        <w:t>ropósito</w:t>
      </w:r>
      <w:bookmarkEnd w:id="8"/>
    </w:p>
    <w:p w:rsidR="00376AF9" w:rsidRPr="00540257" w:rsidRDefault="00376AF9" w:rsidP="00540257">
      <w:pPr>
        <w:pStyle w:val="InfoBlue"/>
        <w:rPr>
          <w:noProof/>
        </w:rPr>
      </w:pPr>
      <w:r w:rsidRPr="00540257">
        <w:rPr>
          <w:noProof/>
        </w:rPr>
        <w:t xml:space="preserve">[Especifique el propósito de este </w:t>
      </w:r>
      <w:r w:rsidR="00923639" w:rsidRPr="00540257">
        <w:rPr>
          <w:noProof/>
        </w:rPr>
        <w:t>conjunto de preguntas al Involucrado.</w:t>
      </w:r>
      <w:r w:rsidRPr="00540257">
        <w:rPr>
          <w:noProof/>
        </w:rPr>
        <w:t>]</w:t>
      </w:r>
    </w:p>
    <w:p w:rsidR="00376AF9" w:rsidRPr="00540257" w:rsidRDefault="00376AF9" w:rsidP="00540257">
      <w:pPr>
        <w:pStyle w:val="InfoBlue"/>
        <w:rPr>
          <w:noProof/>
        </w:rPr>
      </w:pPr>
      <w:r w:rsidRPr="00540257">
        <w:rPr>
          <w:noProof/>
        </w:rPr>
        <w:t>[Pautas de uso</w:t>
      </w:r>
      <w:r w:rsidR="00923639" w:rsidRPr="00540257">
        <w:rPr>
          <w:noProof/>
        </w:rPr>
        <w:t xml:space="preserve">: Si esta plantilla </w:t>
      </w:r>
      <w:r w:rsidRPr="00540257">
        <w:rPr>
          <w:noProof/>
        </w:rPr>
        <w:t>no esta enfocada a sus necesidades</w:t>
      </w:r>
      <w:r w:rsidR="00923639" w:rsidRPr="00540257">
        <w:rPr>
          <w:noProof/>
        </w:rPr>
        <w:t xml:space="preserve"> para la entrevista, siéntase libre de modificarla</w:t>
      </w:r>
      <w:r w:rsidRPr="00540257">
        <w:rPr>
          <w:noProof/>
        </w:rPr>
        <w:t>. A continuación se detallan algunas características:</w:t>
      </w:r>
    </w:p>
    <w:p w:rsidR="00376AF9" w:rsidRPr="00540257" w:rsidRDefault="00376AF9" w:rsidP="00540257">
      <w:pPr>
        <w:pStyle w:val="InfoBlue"/>
        <w:numPr>
          <w:ilvl w:val="0"/>
          <w:numId w:val="10"/>
        </w:numPr>
        <w:rPr>
          <w:noProof/>
        </w:rPr>
      </w:pPr>
      <w:r w:rsidRPr="00540257">
        <w:rPr>
          <w:noProof/>
        </w:rPr>
        <w:t xml:space="preserve">Buscar el trasfondo del </w:t>
      </w:r>
      <w:r w:rsidR="00923639" w:rsidRPr="00540257">
        <w:rPr>
          <w:noProof/>
        </w:rPr>
        <w:t>I</w:t>
      </w:r>
      <w:r w:rsidR="00F30BBC" w:rsidRPr="00540257">
        <w:rPr>
          <w:noProof/>
        </w:rPr>
        <w:t xml:space="preserve">nvolucrado, y </w:t>
      </w:r>
      <w:r w:rsidR="00923639" w:rsidRPr="00540257">
        <w:rPr>
          <w:noProof/>
        </w:rPr>
        <w:t>su</w:t>
      </w:r>
      <w:r w:rsidR="00F30BBC" w:rsidRPr="00540257">
        <w:rPr>
          <w:noProof/>
        </w:rPr>
        <w:t xml:space="preserve"> tiempo disponible </w:t>
      </w:r>
      <w:r w:rsidR="00305BD1" w:rsidRPr="00540257">
        <w:rPr>
          <w:noProof/>
        </w:rPr>
        <w:t>asignado</w:t>
      </w:r>
      <w:r w:rsidR="00F30BBC" w:rsidRPr="00540257">
        <w:rPr>
          <w:noProof/>
        </w:rPr>
        <w:t xml:space="preserve"> a es</w:t>
      </w:r>
      <w:r w:rsidR="00923639" w:rsidRPr="00540257">
        <w:rPr>
          <w:noProof/>
        </w:rPr>
        <w:t>te proyecto por su organización</w:t>
      </w:r>
      <w:r w:rsidRPr="00540257">
        <w:rPr>
          <w:noProof/>
        </w:rPr>
        <w:t>.</w:t>
      </w:r>
    </w:p>
    <w:p w:rsidR="00376AF9" w:rsidRPr="00540257" w:rsidRDefault="00376AF9" w:rsidP="00540257">
      <w:pPr>
        <w:pStyle w:val="InfoBlue"/>
        <w:numPr>
          <w:ilvl w:val="0"/>
          <w:numId w:val="10"/>
        </w:numPr>
        <w:rPr>
          <w:noProof/>
        </w:rPr>
      </w:pPr>
      <w:r w:rsidRPr="00540257">
        <w:rPr>
          <w:noProof/>
        </w:rPr>
        <w:t>Revise las preguntas antes de la entrevista.</w:t>
      </w:r>
    </w:p>
    <w:p w:rsidR="00376AF9" w:rsidRPr="00540257" w:rsidRDefault="00376AF9" w:rsidP="00540257">
      <w:pPr>
        <w:pStyle w:val="InfoBlue"/>
        <w:numPr>
          <w:ilvl w:val="0"/>
          <w:numId w:val="10"/>
        </w:numPr>
        <w:rPr>
          <w:noProof/>
        </w:rPr>
      </w:pPr>
      <w:r w:rsidRPr="00540257">
        <w:rPr>
          <w:noProof/>
        </w:rPr>
        <w:t xml:space="preserve">Realice un sumario al final de la entrevista con los dos o tres problemas </w:t>
      </w:r>
      <w:r w:rsidR="00923639" w:rsidRPr="00540257">
        <w:rPr>
          <w:noProof/>
        </w:rPr>
        <w:t>más</w:t>
      </w:r>
      <w:r w:rsidRPr="00540257">
        <w:rPr>
          <w:noProof/>
        </w:rPr>
        <w:t xml:space="preserve"> importantes. Repita lo que ha aprendido para confirmar su comprensión.</w:t>
      </w:r>
    </w:p>
    <w:p w:rsidR="00376AF9" w:rsidRPr="00540257" w:rsidRDefault="00376AF9" w:rsidP="00540257">
      <w:pPr>
        <w:pStyle w:val="InfoBlue"/>
        <w:rPr>
          <w:noProof/>
        </w:rPr>
      </w:pPr>
      <w:r w:rsidRPr="00540257">
        <w:rPr>
          <w:noProof/>
        </w:rPr>
        <w:t xml:space="preserve">No deje que la pauta de preguntas sea demasiado limitante. Una vez que se ha entablado un ambiente </w:t>
      </w:r>
      <w:r w:rsidR="00A4353A" w:rsidRPr="00540257">
        <w:rPr>
          <w:noProof/>
        </w:rPr>
        <w:t>más</w:t>
      </w:r>
      <w:r w:rsidRPr="00540257">
        <w:rPr>
          <w:noProof/>
        </w:rPr>
        <w:t xml:space="preserve"> cordial, la entrevista va tomando vida por si misma, y el </w:t>
      </w:r>
      <w:r w:rsidR="00A4353A" w:rsidRPr="00540257">
        <w:rPr>
          <w:noProof/>
        </w:rPr>
        <w:t xml:space="preserve">involucrado </w:t>
      </w:r>
      <w:r w:rsidRPr="00540257">
        <w:rPr>
          <w:noProof/>
        </w:rPr>
        <w:t>puede hablar detalladamente acerca de las dificultades</w:t>
      </w:r>
      <w:r w:rsidR="00923639" w:rsidRPr="00540257">
        <w:rPr>
          <w:noProof/>
        </w:rPr>
        <w:t xml:space="preserve"> que experimenta. No detenga al I</w:t>
      </w:r>
      <w:r w:rsidR="00A4353A" w:rsidRPr="00540257">
        <w:rPr>
          <w:noProof/>
        </w:rPr>
        <w:t>nvolucrado</w:t>
      </w:r>
      <w:r w:rsidRPr="00540257">
        <w:rPr>
          <w:noProof/>
        </w:rPr>
        <w:t xml:space="preserve">. Registre estas respuestas lo </w:t>
      </w:r>
      <w:r w:rsidR="00A4353A" w:rsidRPr="00540257">
        <w:rPr>
          <w:noProof/>
        </w:rPr>
        <w:t>más</w:t>
      </w:r>
      <w:r w:rsidRPr="00540257">
        <w:rPr>
          <w:noProof/>
        </w:rPr>
        <w:t xml:space="preserve"> rápido posible. Siga recopilando información con preguntas. Cuando este intercambio alcance su final lógico, proceda con otra pregunta de la lista.]</w:t>
      </w:r>
    </w:p>
    <w:p w:rsidR="00376AF9" w:rsidRDefault="00376AF9" w:rsidP="008B2C49">
      <w:pPr>
        <w:pStyle w:val="Heading2"/>
        <w:jc w:val="both"/>
        <w:rPr>
          <w:rFonts w:ascii="Verdana" w:hAnsi="Verdana"/>
          <w:lang w:val="es-CL"/>
        </w:rPr>
      </w:pPr>
      <w:bookmarkStart w:id="9" w:name="_Toc231363624"/>
      <w:r>
        <w:rPr>
          <w:rFonts w:ascii="Verdana" w:hAnsi="Verdana"/>
          <w:lang w:val="es-CL"/>
        </w:rPr>
        <w:t>Ámbito</w:t>
      </w:r>
      <w:bookmarkEnd w:id="9"/>
    </w:p>
    <w:p w:rsidR="00540257" w:rsidRDefault="00540257" w:rsidP="00540257">
      <w:pPr>
        <w:pStyle w:val="InfoBlue"/>
      </w:pPr>
      <w:bookmarkStart w:id="10" w:name="_Toc314978532"/>
      <w:bookmarkStart w:id="11" w:name="_Toc324843638"/>
      <w:bookmarkStart w:id="12" w:name="_Toc324851945"/>
      <w:bookmarkStart w:id="13" w:name="_Toc324915528"/>
      <w:bookmarkStart w:id="14" w:name="_Toc433104441"/>
      <w:r w:rsidRPr="000C7D2C">
        <w:t>[Describa el alcance de este documento</w:t>
      </w:r>
      <w:r>
        <w:t>,</w:t>
      </w:r>
      <w:r w:rsidRPr="000C7D2C">
        <w:t xml:space="preserve"> </w:t>
      </w:r>
      <w:r>
        <w:t xml:space="preserve">a </w:t>
      </w:r>
      <w:r w:rsidRPr="000C7D2C">
        <w:t>qué proyecto está asociado y cualquier elemento que se vea afectado o influenciado por este documento.]</w:t>
      </w:r>
    </w:p>
    <w:p w:rsidR="00376AF9" w:rsidRDefault="006E5ECC" w:rsidP="008B2C49">
      <w:pPr>
        <w:pStyle w:val="Heading2"/>
        <w:jc w:val="both"/>
        <w:rPr>
          <w:rFonts w:ascii="Verdana" w:hAnsi="Verdana"/>
          <w:lang w:val="es-CL"/>
        </w:rPr>
      </w:pPr>
      <w:bookmarkStart w:id="15" w:name="_Toc231363625"/>
      <w:r>
        <w:rPr>
          <w:rFonts w:ascii="Verdana" w:hAnsi="Verdana"/>
          <w:lang w:val="es-CL"/>
        </w:rPr>
        <w:t>Definiciones, a</w:t>
      </w:r>
      <w:r w:rsidR="00376AF9">
        <w:rPr>
          <w:rFonts w:ascii="Verdana" w:hAnsi="Verdana"/>
          <w:lang w:val="es-CL"/>
        </w:rPr>
        <w:t>crónimos y abreviaciones</w:t>
      </w:r>
      <w:bookmarkEnd w:id="15"/>
    </w:p>
    <w:p w:rsidR="00540257" w:rsidRPr="00B6537A" w:rsidRDefault="00540257" w:rsidP="00540257">
      <w:pPr>
        <w:pStyle w:val="InfoBlue"/>
      </w:pPr>
      <w:r w:rsidRPr="000C7D2C">
        <w:t xml:space="preserve">[Esta subsección provee las definiciones de todos los términos, acrónimos, y abreviaciones requeridas para interpretar correctamente </w:t>
      </w:r>
      <w:r>
        <w:t>el documento.</w:t>
      </w:r>
      <w:r w:rsidRPr="000C7D2C">
        <w:t xml:space="preserve"> Esta información puede entr</w:t>
      </w:r>
      <w:r>
        <w:t>egarse a modo de referencia a documento “G</w:t>
      </w:r>
      <w:r w:rsidRPr="000C7D2C">
        <w:t>losario</w:t>
      </w:r>
      <w:r>
        <w:t>”</w:t>
      </w:r>
      <w:r w:rsidRPr="000C7D2C">
        <w:t xml:space="preserve"> del proyecto.]</w:t>
      </w:r>
    </w:p>
    <w:p w:rsidR="00376AF9" w:rsidRDefault="00376AF9" w:rsidP="008B2C49">
      <w:pPr>
        <w:pStyle w:val="Heading2"/>
        <w:jc w:val="both"/>
        <w:rPr>
          <w:rFonts w:ascii="Verdana" w:hAnsi="Verdana"/>
          <w:lang w:val="en-GB"/>
        </w:rPr>
      </w:pPr>
      <w:bookmarkStart w:id="16" w:name="_Toc231363626"/>
      <w:r>
        <w:rPr>
          <w:rFonts w:ascii="Verdana" w:hAnsi="Verdana"/>
          <w:lang w:val="es-CL"/>
        </w:rPr>
        <w:t>Referencias</w:t>
      </w:r>
      <w:bookmarkEnd w:id="16"/>
    </w:p>
    <w:p w:rsidR="008D1801" w:rsidRPr="00540257" w:rsidRDefault="008D1801" w:rsidP="00540257">
      <w:pPr>
        <w:pStyle w:val="InfoBlue"/>
        <w:rPr>
          <w:noProof/>
        </w:rPr>
      </w:pPr>
      <w:r w:rsidRPr="00540257">
        <w:rPr>
          <w:noProof/>
        </w:rPr>
        <w:t>[Esta subsección provee una completa lista de todos los documentos referenciados en cualquier punto de este artefacto. Cada documento debe ser identificado por título, edición/versión, fecha, autor y nombre de archivo. Especificar las fuentes de donde se pueden obtener estas referencias. Esta información puede ser entregada como referencia a un apéndice o a otro documento.]</w:t>
      </w:r>
    </w:p>
    <w:p w:rsidR="00376AF9" w:rsidRPr="008D1801" w:rsidRDefault="00376AF9" w:rsidP="008B2C49">
      <w:pPr>
        <w:pStyle w:val="Heading2"/>
        <w:jc w:val="both"/>
        <w:rPr>
          <w:rFonts w:ascii="Verdana" w:hAnsi="Verdana"/>
          <w:lang w:val="es-ES"/>
        </w:rPr>
      </w:pPr>
      <w:bookmarkStart w:id="17" w:name="_Toc231363627"/>
      <w:r w:rsidRPr="008D1801">
        <w:rPr>
          <w:rFonts w:ascii="Verdana" w:hAnsi="Verdana"/>
          <w:lang w:val="es-ES"/>
        </w:rPr>
        <w:lastRenderedPageBreak/>
        <w:t>Resumen Ejecutivo</w:t>
      </w:r>
      <w:bookmarkEnd w:id="17"/>
    </w:p>
    <w:p w:rsidR="00540257" w:rsidRPr="006B6CDC" w:rsidRDefault="00540257" w:rsidP="00540257">
      <w:pPr>
        <w:pStyle w:val="InfoBlue"/>
      </w:pPr>
      <w:r w:rsidRPr="006B6CDC">
        <w:t>[Esta subsección debe describir brevemente el resto del documento y explicar cómo está organizado.]</w:t>
      </w:r>
    </w:p>
    <w:p w:rsidR="00376AF9" w:rsidRDefault="008D1801" w:rsidP="008B2C49">
      <w:pPr>
        <w:pStyle w:val="Heading1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br w:type="page"/>
      </w:r>
      <w:bookmarkStart w:id="18" w:name="_Toc231363628"/>
      <w:r w:rsidR="00376AF9">
        <w:rPr>
          <w:rFonts w:ascii="Verdana" w:hAnsi="Verdana"/>
          <w:lang w:val="es-CL"/>
        </w:rPr>
        <w:lastRenderedPageBreak/>
        <w:t xml:space="preserve">Establecimiento del Perfil de </w:t>
      </w:r>
      <w:r w:rsidR="008B2C49">
        <w:rPr>
          <w:rFonts w:ascii="Verdana" w:hAnsi="Verdana"/>
          <w:lang w:val="es-CL"/>
        </w:rPr>
        <w:t>Involucrado</w:t>
      </w:r>
      <w:bookmarkEnd w:id="18"/>
    </w:p>
    <w:p w:rsidR="00701F34" w:rsidRDefault="008B2C4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Nombre:</w:t>
      </w:r>
      <w:r w:rsidR="008B4650">
        <w:rPr>
          <w:lang w:val="es-CL"/>
        </w:rPr>
        <w:t xml:space="preserve"> Cecilia Gómez</w:t>
      </w:r>
    </w:p>
    <w:p w:rsidR="00376AF9" w:rsidRDefault="00376AF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Compañía/Industria:</w:t>
      </w:r>
      <w:r w:rsidR="00A30073">
        <w:rPr>
          <w:lang w:val="es-CL"/>
        </w:rPr>
        <w:t xml:space="preserve"> Producción de Material Audio Visual</w:t>
      </w:r>
    </w:p>
    <w:p w:rsidR="00376AF9" w:rsidRDefault="00376AF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Cargo</w:t>
      </w:r>
      <w:r w:rsidR="008B2C49">
        <w:rPr>
          <w:lang w:val="es-CL"/>
        </w:rPr>
        <w:t xml:space="preserve"> en el proyecto</w:t>
      </w:r>
      <w:r>
        <w:rPr>
          <w:lang w:val="es-CL"/>
        </w:rPr>
        <w:t>:</w:t>
      </w:r>
      <w:r w:rsidR="008B4650">
        <w:rPr>
          <w:lang w:val="es-CL"/>
        </w:rPr>
        <w:t xml:space="preserve"> </w:t>
      </w:r>
      <w:r w:rsidR="00C606C1">
        <w:rPr>
          <w:lang w:val="es-CL"/>
        </w:rPr>
        <w:t>Productora General UPA</w:t>
      </w:r>
    </w:p>
    <w:p w:rsidR="00376AF9" w:rsidRDefault="00A965BE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376AF9">
        <w:rPr>
          <w:lang w:val="es-CL"/>
        </w:rPr>
        <w:t>Cu</w:t>
      </w:r>
      <w:r>
        <w:rPr>
          <w:lang w:val="es-CL"/>
        </w:rPr>
        <w:t>á</w:t>
      </w:r>
      <w:r w:rsidR="00376AF9">
        <w:rPr>
          <w:lang w:val="es-CL"/>
        </w:rPr>
        <w:t>les s</w:t>
      </w:r>
      <w:r>
        <w:rPr>
          <w:lang w:val="es-CL"/>
        </w:rPr>
        <w:t>on sus responsabilidades claves</w:t>
      </w:r>
      <w:r w:rsidR="008B2C49">
        <w:rPr>
          <w:lang w:val="es-CL"/>
        </w:rPr>
        <w:t xml:space="preserve"> para el proyecto</w:t>
      </w:r>
      <w:r>
        <w:rPr>
          <w:lang w:val="es-CL"/>
        </w:rPr>
        <w:t>?</w:t>
      </w:r>
    </w:p>
    <w:p w:rsidR="00D15591" w:rsidRDefault="00C43C7E" w:rsidP="00D15591">
      <w:pPr>
        <w:ind w:left="1080"/>
        <w:jc w:val="both"/>
        <w:rPr>
          <w:lang w:val="es-CL"/>
        </w:rPr>
      </w:pPr>
      <w:r>
        <w:rPr>
          <w:lang w:val="es-CL"/>
        </w:rPr>
        <w:t>Ser</w:t>
      </w:r>
      <w:r w:rsidR="00D15591">
        <w:rPr>
          <w:lang w:val="es-CL"/>
        </w:rPr>
        <w:t>á</w:t>
      </w:r>
      <w:r>
        <w:rPr>
          <w:lang w:val="es-CL"/>
        </w:rPr>
        <w:t xml:space="preserve"> la persona que apruebe el producto de software</w:t>
      </w:r>
      <w:r w:rsidR="00D15591">
        <w:rPr>
          <w:lang w:val="es-CL"/>
        </w:rPr>
        <w:t>, también actuará como usuario final de este</w:t>
      </w:r>
      <w:r>
        <w:rPr>
          <w:lang w:val="es-CL"/>
        </w:rPr>
        <w:t>.</w:t>
      </w:r>
    </w:p>
    <w:p w:rsidR="00BE00C9" w:rsidRDefault="00376AF9" w:rsidP="00C43C7E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836291">
        <w:rPr>
          <w:lang w:val="es-CL"/>
        </w:rPr>
        <w:t>Qué</w:t>
      </w:r>
      <w:r>
        <w:rPr>
          <w:lang w:val="es-CL"/>
        </w:rPr>
        <w:t xml:space="preserve"> entregables produce</w:t>
      </w:r>
      <w:r w:rsidR="008B2C49">
        <w:rPr>
          <w:lang w:val="es-CL"/>
        </w:rPr>
        <w:t xml:space="preserve"> en el proyecto</w:t>
      </w:r>
      <w:r>
        <w:rPr>
          <w:lang w:val="es-CL"/>
        </w:rPr>
        <w:t>?</w:t>
      </w:r>
      <w:r w:rsidRPr="00C43C7E">
        <w:rPr>
          <w:lang w:val="es-CL"/>
        </w:rPr>
        <w:t xml:space="preserve"> ¿Para qui</w:t>
      </w:r>
      <w:r w:rsidR="00971D38" w:rsidRPr="00C43C7E">
        <w:rPr>
          <w:lang w:val="es-CL"/>
        </w:rPr>
        <w:t>é</w:t>
      </w:r>
      <w:r w:rsidRPr="00C43C7E">
        <w:rPr>
          <w:lang w:val="es-CL"/>
        </w:rPr>
        <w:t>n?</w:t>
      </w:r>
    </w:p>
    <w:p w:rsidR="00C43C7E" w:rsidRPr="00C43C7E" w:rsidRDefault="00C43C7E" w:rsidP="00C43C7E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 xml:space="preserve">Los entregable producidos </w:t>
      </w:r>
      <w:r w:rsidR="006B3FEE">
        <w:rPr>
          <w:lang w:val="es-CL"/>
        </w:rPr>
        <w:t>serán</w:t>
      </w:r>
      <w:r>
        <w:rPr>
          <w:lang w:val="es-CL"/>
        </w:rPr>
        <w:t xml:space="preserve">: el producto de software, Manual de usuario y todos los artefactos </w:t>
      </w:r>
      <w:r w:rsidR="006B3FEE">
        <w:rPr>
          <w:lang w:val="es-CL"/>
        </w:rPr>
        <w:t>obtenidos durante el proceso de desarrollo. S</w:t>
      </w:r>
      <w:r>
        <w:rPr>
          <w:lang w:val="es-CL"/>
        </w:rPr>
        <w:t>e</w:t>
      </w:r>
      <w:r w:rsidR="006B3FEE">
        <w:rPr>
          <w:lang w:val="es-CL"/>
        </w:rPr>
        <w:t xml:space="preserve"> entregarán al involucrado (Cliente) para que pueda capacitarse en el uso del software y para que </w:t>
      </w:r>
      <w:r w:rsidR="00140302">
        <w:rPr>
          <w:lang w:val="es-CL"/>
        </w:rPr>
        <w:t>el equipo</w:t>
      </w:r>
      <w:r w:rsidR="006B3FEE">
        <w:rPr>
          <w:lang w:val="es-CL"/>
        </w:rPr>
        <w:t xml:space="preserve"> de desarrollo encargado pueda realizar mantención y/o agregación de nuevos requerimientos.</w:t>
      </w:r>
      <w:r w:rsidRPr="00C43C7E">
        <w:rPr>
          <w:lang w:val="es-CL"/>
        </w:rPr>
        <w:tab/>
      </w:r>
    </w:p>
    <w:p w:rsidR="00376AF9" w:rsidRDefault="008B2C4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 xml:space="preserve">¿Cómo </w:t>
      </w:r>
      <w:r w:rsidR="00376AF9">
        <w:rPr>
          <w:lang w:val="es-CL"/>
        </w:rPr>
        <w:t>mide el éxito</w:t>
      </w:r>
      <w:r w:rsidR="00971D38">
        <w:rPr>
          <w:lang w:val="es-CL"/>
        </w:rPr>
        <w:t xml:space="preserve"> del proyecto</w:t>
      </w:r>
      <w:r>
        <w:rPr>
          <w:lang w:val="es-CL"/>
        </w:rPr>
        <w:t>?</w:t>
      </w:r>
    </w:p>
    <w:p w:rsidR="00287704" w:rsidRDefault="00140302" w:rsidP="00287704">
      <w:pPr>
        <w:ind w:left="1080"/>
        <w:jc w:val="both"/>
        <w:rPr>
          <w:lang w:val="es-CL"/>
        </w:rPr>
      </w:pPr>
      <w:r>
        <w:rPr>
          <w:lang w:val="es-CL"/>
        </w:rPr>
        <w:t xml:space="preserve">El producto debe cumplir </w:t>
      </w:r>
      <w:r w:rsidR="00287704">
        <w:rPr>
          <w:lang w:val="es-CL"/>
        </w:rPr>
        <w:t xml:space="preserve">la expectativa del cliente, </w:t>
      </w:r>
      <w:r w:rsidR="00287704" w:rsidRPr="00287704">
        <w:rPr>
          <w:lang w:val="es-CL"/>
        </w:rPr>
        <w:t>debe entrega</w:t>
      </w:r>
      <w:r w:rsidR="00287704">
        <w:rPr>
          <w:lang w:val="es-CL"/>
        </w:rPr>
        <w:t>r al usuario la funcionalidad, el desempeño requeridos y</w:t>
      </w:r>
      <w:r w:rsidR="00287704" w:rsidRPr="00287704">
        <w:rPr>
          <w:lang w:val="es-CL"/>
        </w:rPr>
        <w:t xml:space="preserve"> </w:t>
      </w:r>
      <w:r w:rsidR="00287704">
        <w:rPr>
          <w:lang w:val="es-CL"/>
        </w:rPr>
        <w:t>ser confiable. Además, debe ser engreda a tiempo en los plazos que se estipulen.</w:t>
      </w:r>
    </w:p>
    <w:p w:rsidR="00376AF9" w:rsidRDefault="00971D38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8B2C49">
        <w:rPr>
          <w:lang w:val="es-CL"/>
        </w:rPr>
        <w:t>Qué</w:t>
      </w:r>
      <w:r w:rsidR="00376AF9">
        <w:rPr>
          <w:lang w:val="es-CL"/>
        </w:rPr>
        <w:t xml:space="preserve"> problemas interfieren con </w:t>
      </w:r>
      <w:r>
        <w:rPr>
          <w:lang w:val="es-CL"/>
        </w:rPr>
        <w:t>el</w:t>
      </w:r>
      <w:r w:rsidR="00376AF9">
        <w:rPr>
          <w:lang w:val="es-CL"/>
        </w:rPr>
        <w:t xml:space="preserve"> éxito</w:t>
      </w:r>
      <w:r>
        <w:rPr>
          <w:lang w:val="es-CL"/>
        </w:rPr>
        <w:t xml:space="preserve"> de su gestión?</w:t>
      </w:r>
    </w:p>
    <w:p w:rsidR="00287704" w:rsidRDefault="004A21B9" w:rsidP="00287704">
      <w:pPr>
        <w:ind w:left="1080"/>
        <w:jc w:val="both"/>
        <w:rPr>
          <w:lang w:val="es-CL"/>
        </w:rPr>
      </w:pPr>
      <w:r>
        <w:rPr>
          <w:lang w:val="es-CL"/>
        </w:rPr>
        <w:t xml:space="preserve">El problema radica en la gestión de cotizaciones </w:t>
      </w:r>
      <w:r w:rsidR="008B364B">
        <w:rPr>
          <w:lang w:val="es-CL"/>
        </w:rPr>
        <w:t>de servicios ofrecidos.</w:t>
      </w:r>
    </w:p>
    <w:p w:rsidR="008B364B" w:rsidRPr="008B364B" w:rsidRDefault="00376AF9" w:rsidP="008B364B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836291">
        <w:rPr>
          <w:lang w:val="es-CL"/>
        </w:rPr>
        <w:t>Qué</w:t>
      </w:r>
      <w:r>
        <w:rPr>
          <w:lang w:val="es-CL"/>
        </w:rPr>
        <w:t xml:space="preserve"> haría su trabajo m</w:t>
      </w:r>
      <w:r w:rsidR="00A965BE">
        <w:rPr>
          <w:lang w:val="es-CL"/>
        </w:rPr>
        <w:t>á</w:t>
      </w:r>
      <w:r>
        <w:rPr>
          <w:lang w:val="es-CL"/>
        </w:rPr>
        <w:t>s fácil?</w:t>
      </w:r>
    </w:p>
    <w:p w:rsidR="00971D38" w:rsidRDefault="00971D38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836291">
        <w:rPr>
          <w:lang w:val="es-CL"/>
        </w:rPr>
        <w:t>Qué</w:t>
      </w:r>
      <w:r>
        <w:rPr>
          <w:lang w:val="es-CL"/>
        </w:rPr>
        <w:t xml:space="preserve"> haría su trabajo m</w:t>
      </w:r>
      <w:r w:rsidR="00A965BE">
        <w:rPr>
          <w:lang w:val="es-CL"/>
        </w:rPr>
        <w:t>á</w:t>
      </w:r>
      <w:r>
        <w:rPr>
          <w:lang w:val="es-CL"/>
        </w:rPr>
        <w:t>s difícil?</w:t>
      </w:r>
    </w:p>
    <w:p w:rsidR="00701F34" w:rsidRDefault="00A965BE" w:rsidP="008D1801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¿Cuáles son sus expectativas</w:t>
      </w:r>
      <w:r w:rsidR="008D1801">
        <w:rPr>
          <w:lang w:val="es-CL"/>
        </w:rPr>
        <w:t xml:space="preserve"> para con el resultado del proyecto</w:t>
      </w:r>
      <w:r>
        <w:rPr>
          <w:lang w:val="es-CL"/>
        </w:rPr>
        <w:t>?</w:t>
      </w:r>
    </w:p>
    <w:p w:rsidR="008D1801" w:rsidRDefault="008D1801" w:rsidP="008D1801">
      <w:pPr>
        <w:jc w:val="both"/>
        <w:rPr>
          <w:lang w:val="es-CL"/>
        </w:rPr>
      </w:pPr>
    </w:p>
    <w:p w:rsidR="00376AF9" w:rsidRDefault="00376AF9" w:rsidP="008B2C49">
      <w:pPr>
        <w:pStyle w:val="Heading1"/>
        <w:jc w:val="both"/>
        <w:rPr>
          <w:rFonts w:ascii="Verdana" w:hAnsi="Verdana"/>
        </w:rPr>
      </w:pPr>
      <w:bookmarkStart w:id="19" w:name="_Toc231363629"/>
      <w:bookmarkEnd w:id="10"/>
      <w:bookmarkEnd w:id="11"/>
      <w:bookmarkEnd w:id="12"/>
      <w:bookmarkEnd w:id="13"/>
      <w:bookmarkEnd w:id="14"/>
      <w:r>
        <w:rPr>
          <w:rFonts w:ascii="Verdana" w:hAnsi="Verdana"/>
          <w:lang w:val="es-CL"/>
        </w:rPr>
        <w:t>Evaluación</w:t>
      </w:r>
      <w:r>
        <w:rPr>
          <w:rFonts w:ascii="Verdana" w:hAnsi="Verdana"/>
        </w:rPr>
        <w:t xml:space="preserve"> del </w:t>
      </w:r>
      <w:r>
        <w:rPr>
          <w:rFonts w:ascii="Verdana" w:hAnsi="Verdana"/>
          <w:lang w:val="es-CL"/>
        </w:rPr>
        <w:t>Problema</w:t>
      </w:r>
      <w:bookmarkEnd w:id="19"/>
    </w:p>
    <w:p w:rsidR="008D2A25" w:rsidRPr="00475ED9" w:rsidRDefault="00971D38" w:rsidP="008D1801">
      <w:pPr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>¿</w:t>
      </w:r>
      <w:r w:rsidR="009D70DF">
        <w:rPr>
          <w:lang w:val="es-CL"/>
        </w:rPr>
        <w:t>Qu</w:t>
      </w:r>
      <w:r>
        <w:rPr>
          <w:lang w:val="es-CL"/>
        </w:rPr>
        <w:t>é</w:t>
      </w:r>
      <w:r w:rsidR="009D70DF">
        <w:rPr>
          <w:lang w:val="es-CL"/>
        </w:rPr>
        <w:t xml:space="preserve"> problemas identifica durante el proyecto</w:t>
      </w:r>
      <w:r w:rsidR="00376AF9" w:rsidRPr="009D70DF">
        <w:rPr>
          <w:lang w:val="es-ES_tradnl"/>
        </w:rPr>
        <w:t>?</w:t>
      </w:r>
    </w:p>
    <w:p w:rsidR="00475ED9" w:rsidRDefault="00475ED9" w:rsidP="008B2C49">
      <w:pPr>
        <w:ind w:left="1800"/>
        <w:jc w:val="both"/>
        <w:rPr>
          <w:lang w:val="es-CL"/>
        </w:rPr>
      </w:pPr>
    </w:p>
    <w:p w:rsidR="00376AF9" w:rsidRPr="008D1801" w:rsidRDefault="00376AF9" w:rsidP="008D1801">
      <w:pPr>
        <w:pStyle w:val="Heading2"/>
        <w:jc w:val="both"/>
        <w:rPr>
          <w:rFonts w:ascii="Verdana" w:hAnsi="Verdana"/>
          <w:lang w:val="es-CL"/>
        </w:rPr>
      </w:pPr>
      <w:bookmarkStart w:id="20" w:name="_Toc231363630"/>
      <w:r w:rsidRPr="008D1801">
        <w:rPr>
          <w:rFonts w:ascii="Verdana" w:hAnsi="Verdana"/>
          <w:lang w:val="es-CL"/>
        </w:rPr>
        <w:t>Pregunte por cada problema:</w:t>
      </w:r>
      <w:bookmarkEnd w:id="20"/>
    </w:p>
    <w:p w:rsidR="00376AF9" w:rsidRDefault="00376AF9" w:rsidP="008B2C49">
      <w:pPr>
        <w:pStyle w:val="paragraph20"/>
        <w:numPr>
          <w:ilvl w:val="0"/>
          <w:numId w:val="5"/>
        </w:numPr>
        <w:rPr>
          <w:lang w:val="es-CL"/>
        </w:rPr>
      </w:pPr>
      <w:r>
        <w:rPr>
          <w:lang w:val="es-CL"/>
        </w:rPr>
        <w:t>¿Qu</w:t>
      </w:r>
      <w:r w:rsidR="00971D38">
        <w:rPr>
          <w:lang w:val="es-CL"/>
        </w:rPr>
        <w:t>é</w:t>
      </w:r>
      <w:r>
        <w:rPr>
          <w:lang w:val="es-CL"/>
        </w:rPr>
        <w:t xml:space="preserve"> </w:t>
      </w:r>
      <w:r w:rsidR="009D70DF">
        <w:rPr>
          <w:lang w:val="es-CL"/>
        </w:rPr>
        <w:t xml:space="preserve">podría </w:t>
      </w:r>
      <w:r>
        <w:rPr>
          <w:lang w:val="es-CL"/>
        </w:rPr>
        <w:t>genera</w:t>
      </w:r>
      <w:r w:rsidR="009D70DF">
        <w:rPr>
          <w:lang w:val="es-CL"/>
        </w:rPr>
        <w:t>r</w:t>
      </w:r>
      <w:r>
        <w:rPr>
          <w:lang w:val="es-CL"/>
        </w:rPr>
        <w:t xml:space="preserve"> este problema?</w:t>
      </w:r>
    </w:p>
    <w:p w:rsidR="00376AF9" w:rsidRDefault="00376AF9" w:rsidP="008B2C49">
      <w:pPr>
        <w:pStyle w:val="paragraph20"/>
        <w:numPr>
          <w:ilvl w:val="0"/>
          <w:numId w:val="5"/>
        </w:numPr>
        <w:rPr>
          <w:lang w:val="es-CL"/>
        </w:rPr>
      </w:pPr>
      <w:r>
        <w:rPr>
          <w:lang w:val="es-CL"/>
        </w:rPr>
        <w:t>¿Cómo le gustaría que se soluciona</w:t>
      </w:r>
      <w:r w:rsidR="00A90A7B">
        <w:rPr>
          <w:lang w:val="es-CL"/>
        </w:rPr>
        <w:t>se</w:t>
      </w:r>
      <w:r>
        <w:rPr>
          <w:lang w:val="es-CL"/>
        </w:rPr>
        <w:t>?</w:t>
      </w:r>
    </w:p>
    <w:p w:rsidR="00376AF9" w:rsidRDefault="00376AF9" w:rsidP="008D1801">
      <w:pPr>
        <w:pStyle w:val="paragraph20"/>
        <w:ind w:left="0"/>
        <w:rPr>
          <w:lang w:val="es-CL"/>
        </w:rPr>
      </w:pPr>
    </w:p>
    <w:p w:rsidR="00376AF9" w:rsidRDefault="008D1801" w:rsidP="008B2C49">
      <w:pPr>
        <w:pStyle w:val="Heading1"/>
        <w:jc w:val="both"/>
        <w:rPr>
          <w:rFonts w:ascii="Verdana" w:hAnsi="Verdana"/>
          <w:lang w:val="es-CL"/>
        </w:rPr>
      </w:pPr>
      <w:bookmarkStart w:id="21" w:name="_Toc231363631"/>
      <w:r>
        <w:rPr>
          <w:rFonts w:ascii="Verdana" w:hAnsi="Verdana"/>
          <w:lang w:val="es-CL"/>
        </w:rPr>
        <w:t>Entender el E</w:t>
      </w:r>
      <w:r w:rsidR="00376AF9">
        <w:rPr>
          <w:rFonts w:ascii="Verdana" w:hAnsi="Verdana"/>
          <w:lang w:val="es-CL"/>
        </w:rPr>
        <w:t>ntorno</w:t>
      </w:r>
      <w:bookmarkEnd w:id="21"/>
      <w:r w:rsidR="00376AF9">
        <w:rPr>
          <w:rFonts w:ascii="Verdana" w:hAnsi="Verdana"/>
          <w:lang w:val="es-CL"/>
        </w:rPr>
        <w:t xml:space="preserve"> </w:t>
      </w: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¿Quiénes son los usuarios?</w:t>
      </w:r>
    </w:p>
    <w:p w:rsidR="007918A6" w:rsidRDefault="00287704" w:rsidP="00287704">
      <w:pPr>
        <w:ind w:left="1080"/>
        <w:jc w:val="both"/>
        <w:rPr>
          <w:lang w:val="es-CL"/>
        </w:rPr>
      </w:pPr>
      <w:r>
        <w:rPr>
          <w:lang w:val="es-CL"/>
        </w:rPr>
        <w:t>Los usuari</w:t>
      </w:r>
      <w:r w:rsidR="007918A6">
        <w:rPr>
          <w:lang w:val="es-CL"/>
        </w:rPr>
        <w:t xml:space="preserve">os directos son: </w:t>
      </w:r>
    </w:p>
    <w:p w:rsidR="007918A6" w:rsidRDefault="003E0298" w:rsidP="007918A6">
      <w:pPr>
        <w:ind w:left="720" w:firstLine="720"/>
        <w:jc w:val="both"/>
        <w:rPr>
          <w:lang w:val="es-CL"/>
        </w:rPr>
      </w:pPr>
      <w:r>
        <w:rPr>
          <w:lang w:val="es-CL"/>
        </w:rPr>
        <w:t>-</w:t>
      </w:r>
      <w:proofErr w:type="gramStart"/>
      <w:r w:rsidR="007918A6">
        <w:rPr>
          <w:lang w:val="es-CL"/>
        </w:rPr>
        <w:t>Director</w:t>
      </w:r>
      <w:proofErr w:type="gramEnd"/>
      <w:r w:rsidR="007918A6">
        <w:rPr>
          <w:lang w:val="es-CL"/>
        </w:rPr>
        <w:t xml:space="preserve"> de la Facultad de Periodismo</w:t>
      </w:r>
    </w:p>
    <w:p w:rsidR="00287704" w:rsidRDefault="003E0298" w:rsidP="007918A6">
      <w:pPr>
        <w:ind w:left="1080" w:firstLine="360"/>
        <w:jc w:val="both"/>
        <w:rPr>
          <w:lang w:val="es-CL"/>
        </w:rPr>
      </w:pPr>
      <w:r>
        <w:rPr>
          <w:lang w:val="es-CL"/>
        </w:rPr>
        <w:t>-</w:t>
      </w:r>
      <w:r w:rsidR="007918A6">
        <w:rPr>
          <w:lang w:val="es-CL"/>
        </w:rPr>
        <w:t>Productora General UPA</w:t>
      </w:r>
    </w:p>
    <w:p w:rsidR="00CC6312" w:rsidRDefault="00CC6312" w:rsidP="00CC6312">
      <w:pPr>
        <w:jc w:val="both"/>
        <w:rPr>
          <w:lang w:val="es-CL"/>
        </w:rPr>
      </w:pPr>
      <w:r>
        <w:rPr>
          <w:lang w:val="es-CL"/>
        </w:rPr>
        <w:tab/>
        <w:t xml:space="preserve">   </w:t>
      </w:r>
      <w:r>
        <w:rPr>
          <w:lang w:val="es-CL"/>
        </w:rPr>
        <w:tab/>
      </w:r>
      <w:r w:rsidR="003E0298">
        <w:rPr>
          <w:lang w:val="es-CL"/>
        </w:rPr>
        <w:t>-</w:t>
      </w:r>
      <w:r w:rsidR="007918A6">
        <w:rPr>
          <w:lang w:val="es-CL"/>
        </w:rPr>
        <w:t xml:space="preserve">Secretario de Finanzas de la Facultad de </w:t>
      </w:r>
      <w:r w:rsidR="003E0298">
        <w:rPr>
          <w:lang w:val="es-CL"/>
        </w:rPr>
        <w:t>Periodismo</w:t>
      </w:r>
    </w:p>
    <w:p w:rsidR="00CC6312" w:rsidRDefault="00CC6312" w:rsidP="007918A6">
      <w:pPr>
        <w:ind w:left="1080" w:firstLine="360"/>
        <w:jc w:val="both"/>
        <w:rPr>
          <w:lang w:val="es-CL"/>
        </w:rPr>
      </w:pP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 xml:space="preserve">¿Los usuarios tienen experiencia con </w:t>
      </w:r>
      <w:r w:rsidR="00971D38">
        <w:rPr>
          <w:lang w:val="es-CL"/>
        </w:rPr>
        <w:t>procesos</w:t>
      </w:r>
      <w:r>
        <w:rPr>
          <w:lang w:val="es-CL"/>
        </w:rPr>
        <w:t>?</w:t>
      </w:r>
    </w:p>
    <w:p w:rsidR="00647E48" w:rsidRDefault="00647E48" w:rsidP="00647E48">
      <w:pPr>
        <w:ind w:left="1080"/>
        <w:jc w:val="both"/>
        <w:rPr>
          <w:lang w:val="es-CL"/>
        </w:rPr>
      </w:pPr>
      <w:r>
        <w:rPr>
          <w:lang w:val="es-CL"/>
        </w:rPr>
        <w:t>Se aprecia que el usuario tiene poca experiencia en procesos formales. Esto ya que los actuales procesos provocan problema en la gestión de cotizaciones.</w:t>
      </w: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</w:t>
      </w:r>
      <w:r w:rsidR="00971D38">
        <w:rPr>
          <w:lang w:val="es-CL"/>
        </w:rPr>
        <w:t>Existe un proceso definido?</w:t>
      </w:r>
    </w:p>
    <w:p w:rsidR="003E0298" w:rsidRDefault="003E0298" w:rsidP="003E0298">
      <w:pPr>
        <w:ind w:left="1080"/>
        <w:jc w:val="both"/>
        <w:rPr>
          <w:lang w:val="es-CL"/>
        </w:rPr>
      </w:pPr>
      <w:r>
        <w:rPr>
          <w:lang w:val="es-CL"/>
        </w:rPr>
        <w:t>El cliente que requiere de un servicio solicita cotización a la directora general o al director de la facultad. Se generar cotizaciones manuales, siguen el correlativo de la última creada. Posteriormente se hace envió al solicitante.</w:t>
      </w: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</w:t>
      </w:r>
      <w:r w:rsidR="00971D38">
        <w:rPr>
          <w:lang w:val="es-CL"/>
        </w:rPr>
        <w:t>Existen herramientas que lo soporte</w:t>
      </w:r>
      <w:r>
        <w:rPr>
          <w:lang w:val="es-CL"/>
        </w:rPr>
        <w:t>?</w:t>
      </w:r>
    </w:p>
    <w:p w:rsidR="003E0298" w:rsidRDefault="003E0298" w:rsidP="003E0298">
      <w:pPr>
        <w:ind w:left="1080"/>
        <w:jc w:val="both"/>
        <w:rPr>
          <w:lang w:val="es-CL"/>
        </w:rPr>
      </w:pPr>
      <w:r>
        <w:rPr>
          <w:lang w:val="es-CL"/>
        </w:rPr>
        <w:t>Se trabaja con el servicio de alojamiento de archivos Dropbox. Para la creación y edición de cotizac</w:t>
      </w:r>
      <w:r w:rsidR="000C6377">
        <w:rPr>
          <w:lang w:val="es-CL"/>
        </w:rPr>
        <w:t xml:space="preserve">iones se utiliza la herramienta de procesamiento de texto </w:t>
      </w:r>
      <w:r w:rsidR="000C6377">
        <w:rPr>
          <w:lang w:val="es-CL"/>
        </w:rPr>
        <w:lastRenderedPageBreak/>
        <w:t>Pages.</w:t>
      </w: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¿Cuáles son sus expectativas en cuanto a tiempo de capacitación?</w:t>
      </w:r>
    </w:p>
    <w:p w:rsidR="00376AF9" w:rsidRDefault="00376AF9" w:rsidP="008B2C49">
      <w:pPr>
        <w:ind w:left="1080"/>
        <w:jc w:val="both"/>
        <w:rPr>
          <w:lang w:val="es-CL"/>
        </w:rPr>
      </w:pPr>
    </w:p>
    <w:p w:rsidR="00376AF9" w:rsidRDefault="00376AF9" w:rsidP="008B2C49">
      <w:pPr>
        <w:pStyle w:val="Heading1"/>
        <w:jc w:val="both"/>
        <w:rPr>
          <w:rFonts w:ascii="Verdana" w:hAnsi="Verdana"/>
          <w:lang w:val="es-CL"/>
        </w:rPr>
      </w:pPr>
      <w:bookmarkStart w:id="22" w:name="_Toc231363632"/>
      <w:r>
        <w:rPr>
          <w:rFonts w:ascii="Verdana" w:hAnsi="Verdana"/>
          <w:lang w:val="es-CL"/>
        </w:rPr>
        <w:t>Recapitular para Entender</w:t>
      </w:r>
      <w:bookmarkEnd w:id="22"/>
    </w:p>
    <w:p w:rsidR="00376AF9" w:rsidRPr="004A21B9" w:rsidRDefault="00376AF9" w:rsidP="008B2C49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Usted me ha dicho</w:t>
      </w:r>
      <w:r w:rsidR="008D1801">
        <w:rPr>
          <w:lang w:val="es-CL"/>
        </w:rPr>
        <w:t>:</w:t>
      </w:r>
      <w:r>
        <w:rPr>
          <w:rFonts w:eastAsia="Arial Unicode MS"/>
          <w:i/>
          <w:iCs/>
          <w:color w:val="0000FF"/>
          <w:lang w:val="es-CL"/>
        </w:rPr>
        <w:t xml:space="preserve"> </w:t>
      </w:r>
    </w:p>
    <w:p w:rsidR="004A21B9" w:rsidRDefault="004A21B9" w:rsidP="004A21B9">
      <w:pPr>
        <w:numPr>
          <w:ilvl w:val="1"/>
          <w:numId w:val="7"/>
        </w:numPr>
        <w:jc w:val="both"/>
        <w:rPr>
          <w:lang w:val="es-CL"/>
        </w:rPr>
      </w:pPr>
      <w:r w:rsidRPr="004A21B9">
        <w:rPr>
          <w:lang w:val="es-CL"/>
        </w:rPr>
        <w:t>Se presenta duplicidad de información en la generación de cotizaciones</w:t>
      </w:r>
      <w:r>
        <w:rPr>
          <w:rFonts w:eastAsia="Arial Unicode MS"/>
          <w:i/>
          <w:iCs/>
          <w:lang w:val="es-CL"/>
        </w:rPr>
        <w:t>.</w:t>
      </w:r>
    </w:p>
    <w:p w:rsidR="00376AF9" w:rsidRDefault="004A21B9" w:rsidP="008B2C49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Dificultad para consultar cotizaciones históricas.</w:t>
      </w:r>
    </w:p>
    <w:p w:rsidR="004A21B9" w:rsidRDefault="004A21B9" w:rsidP="008B2C49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Dificulta para realizar siguiente de los pagos a cotizaciones facturadas.</w:t>
      </w:r>
    </w:p>
    <w:p w:rsidR="00376AF9" w:rsidRDefault="004A21B9" w:rsidP="008B2C49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Dificultad en el seguimiento de las versiones de una cotización.</w:t>
      </w:r>
    </w:p>
    <w:p w:rsidR="00376AF9" w:rsidRDefault="004A21B9" w:rsidP="008B2C49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Cotizaciones no poseen fecha de vencimiento.</w:t>
      </w:r>
    </w:p>
    <w:p w:rsidR="004A21B9" w:rsidRDefault="004A21B9" w:rsidP="008B2C49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No se tiene tarifario de servicios.</w:t>
      </w:r>
    </w:p>
    <w:p w:rsidR="00376AF9" w:rsidRDefault="00376AF9" w:rsidP="008B2C49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¿Esto representa los problemas que usted tiene actualmente?</w:t>
      </w:r>
    </w:p>
    <w:p w:rsidR="00376AF9" w:rsidRDefault="00376AF9" w:rsidP="008B2C49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¿Qu</w:t>
      </w:r>
      <w:r w:rsidR="00971D38">
        <w:rPr>
          <w:lang w:val="es-CL"/>
        </w:rPr>
        <w:t>é</w:t>
      </w:r>
      <w:r>
        <w:rPr>
          <w:lang w:val="es-CL"/>
        </w:rPr>
        <w:t xml:space="preserve"> </w:t>
      </w:r>
      <w:r w:rsidR="00A30073">
        <w:rPr>
          <w:lang w:val="es-CL"/>
        </w:rPr>
        <w:t>otro problema experimenta</w:t>
      </w:r>
      <w:r>
        <w:rPr>
          <w:lang w:val="es-CL"/>
        </w:rPr>
        <w:t>?</w:t>
      </w:r>
    </w:p>
    <w:p w:rsidR="008D1801" w:rsidRDefault="008D1801" w:rsidP="008D1801">
      <w:pPr>
        <w:jc w:val="both"/>
        <w:rPr>
          <w:lang w:val="es-CL"/>
        </w:rPr>
      </w:pPr>
    </w:p>
    <w:sectPr w:rsidR="008D1801" w:rsidSect="005D2F36">
      <w:headerReference w:type="default" r:id="rId9"/>
      <w:footerReference w:type="default" r:id="rId10"/>
      <w:headerReference w:type="first" r:id="rId11"/>
      <w:type w:val="continuous"/>
      <w:pgSz w:w="12240" w:h="15840" w:code="1"/>
      <w:pgMar w:top="1440" w:right="1440" w:bottom="1440" w:left="17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2D3" w:rsidRDefault="004132D3">
      <w:r>
        <w:separator/>
      </w:r>
    </w:p>
  </w:endnote>
  <w:endnote w:type="continuationSeparator" w:id="0">
    <w:p w:rsidR="004132D3" w:rsidRDefault="0041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686"/>
      <w:gridCol w:w="2599"/>
    </w:tblGrid>
    <w:tr w:rsidR="00267BF5" w:rsidRPr="005D2F36">
      <w:tc>
        <w:tcPr>
          <w:tcW w:w="2943" w:type="dxa"/>
        </w:tcPr>
        <w:p w:rsidR="00267BF5" w:rsidRPr="005D2F36" w:rsidRDefault="00267BF5">
          <w:pPr>
            <w:ind w:right="360"/>
            <w:rPr>
              <w:lang w:val="es-ES"/>
            </w:rPr>
          </w:pPr>
          <w:r w:rsidRPr="005D2F36">
            <w:rPr>
              <w:lang w:val="es-ES"/>
            </w:rPr>
            <w:t>Confidencial</w:t>
          </w:r>
        </w:p>
      </w:tc>
      <w:tc>
        <w:tcPr>
          <w:tcW w:w="3686" w:type="dxa"/>
        </w:tcPr>
        <w:p w:rsidR="00267BF5" w:rsidRPr="005D2F36" w:rsidRDefault="00D004A3" w:rsidP="00D004A3">
          <w:pPr>
            <w:jc w:val="center"/>
            <w:rPr>
              <w:lang w:val="es-ES"/>
            </w:rPr>
          </w:pPr>
          <w:r>
            <w:rPr>
              <w:lang w:val="es-ES"/>
            </w:rPr>
            <w:t>Ingeniería de Software I</w:t>
          </w:r>
          <w:r w:rsidR="00836291">
            <w:rPr>
              <w:lang w:val="es-ES"/>
            </w:rPr>
            <w:t xml:space="preserve"> - </w:t>
          </w:r>
          <w:r w:rsidR="00890359" w:rsidRPr="005D2F36">
            <w:rPr>
              <w:lang w:val="es-ES"/>
            </w:rPr>
            <w:fldChar w:fldCharType="begin"/>
          </w:r>
          <w:r w:rsidR="00267BF5" w:rsidRPr="005D2F36">
            <w:rPr>
              <w:lang w:val="es-ES"/>
            </w:rPr>
            <w:instrText xml:space="preserve"> DATE \@ "yyyy" \* MERGEFORMAT </w:instrText>
          </w:r>
          <w:r w:rsidR="00890359" w:rsidRPr="005D2F36">
            <w:rPr>
              <w:lang w:val="es-ES"/>
            </w:rPr>
            <w:fldChar w:fldCharType="separate"/>
          </w:r>
          <w:r w:rsidR="00703F72">
            <w:rPr>
              <w:noProof/>
              <w:lang w:val="es-ES"/>
            </w:rPr>
            <w:t>2017</w:t>
          </w:r>
          <w:r w:rsidR="00890359" w:rsidRPr="005D2F36">
            <w:rPr>
              <w:lang w:val="es-ES"/>
            </w:rPr>
            <w:fldChar w:fldCharType="end"/>
          </w:r>
        </w:p>
      </w:tc>
      <w:tc>
        <w:tcPr>
          <w:tcW w:w="2599" w:type="dxa"/>
        </w:tcPr>
        <w:p w:rsidR="00267BF5" w:rsidRPr="005D2F36" w:rsidRDefault="00267BF5">
          <w:pPr>
            <w:jc w:val="right"/>
            <w:rPr>
              <w:lang w:val="es-ES"/>
            </w:rPr>
          </w:pPr>
          <w:r w:rsidRPr="005D2F36">
            <w:rPr>
              <w:lang w:val="es-ES"/>
            </w:rPr>
            <w:t xml:space="preserve">Página </w:t>
          </w:r>
          <w:r w:rsidR="00890359" w:rsidRPr="005D2F36">
            <w:rPr>
              <w:rStyle w:val="PageNumber"/>
              <w:lang w:val="es-ES"/>
            </w:rPr>
            <w:fldChar w:fldCharType="begin"/>
          </w:r>
          <w:r w:rsidRPr="005D2F36">
            <w:rPr>
              <w:rStyle w:val="PageNumber"/>
              <w:lang w:val="es-ES"/>
            </w:rPr>
            <w:instrText xml:space="preserve"> PAGE </w:instrText>
          </w:r>
          <w:r w:rsidR="00890359" w:rsidRPr="005D2F36">
            <w:rPr>
              <w:rStyle w:val="PageNumber"/>
              <w:lang w:val="es-ES"/>
            </w:rPr>
            <w:fldChar w:fldCharType="separate"/>
          </w:r>
          <w:r w:rsidR="00703F72">
            <w:rPr>
              <w:rStyle w:val="PageNumber"/>
              <w:noProof/>
              <w:lang w:val="es-ES"/>
            </w:rPr>
            <w:t>7</w:t>
          </w:r>
          <w:r w:rsidR="00890359" w:rsidRPr="005D2F36">
            <w:rPr>
              <w:rStyle w:val="PageNumber"/>
              <w:lang w:val="es-ES"/>
            </w:rPr>
            <w:fldChar w:fldCharType="end"/>
          </w:r>
          <w:r w:rsidR="00890359" w:rsidRPr="005D2F36">
            <w:rPr>
              <w:rStyle w:val="PageNumber"/>
              <w:lang w:val="es-ES"/>
            </w:rPr>
            <w:fldChar w:fldCharType="begin"/>
          </w:r>
          <w:r w:rsidR="00890359" w:rsidRPr="005D2F36">
            <w:rPr>
              <w:rStyle w:val="PageNumber"/>
              <w:lang w:val="es-ES"/>
            </w:rPr>
            <w:fldChar w:fldCharType="begin"/>
          </w:r>
          <w:r w:rsidRPr="005D2F36">
            <w:rPr>
              <w:rStyle w:val="PageNumber"/>
              <w:lang w:val="es-ES"/>
            </w:rPr>
            <w:instrText xml:space="preserve"> NUMPAGES </w:instrText>
          </w:r>
          <w:r w:rsidR="00890359" w:rsidRPr="005D2F36">
            <w:rPr>
              <w:rStyle w:val="PageNumber"/>
              <w:lang w:val="es-ES"/>
            </w:rPr>
            <w:fldChar w:fldCharType="separate"/>
          </w:r>
          <w:r w:rsidR="00703F72">
            <w:rPr>
              <w:rStyle w:val="PageNumber"/>
              <w:noProof/>
              <w:lang w:val="es-ES"/>
            </w:rPr>
            <w:instrText>7</w:instrText>
          </w:r>
          <w:r w:rsidR="00890359" w:rsidRPr="005D2F36">
            <w:rPr>
              <w:rStyle w:val="PageNumber"/>
              <w:lang w:val="es-ES"/>
            </w:rPr>
            <w:fldChar w:fldCharType="end"/>
          </w:r>
          <w:r w:rsidRPr="005D2F36">
            <w:rPr>
              <w:rStyle w:val="PageNumber"/>
              <w:lang w:val="es-ES"/>
            </w:rPr>
            <w:instrText xml:space="preserve"> PÁGINA </w:instrText>
          </w:r>
          <w:r w:rsidR="00890359" w:rsidRPr="005D2F36">
            <w:rPr>
              <w:rStyle w:val="PageNumber"/>
              <w:lang w:val="es-ES"/>
            </w:rPr>
            <w:fldChar w:fldCharType="separate"/>
          </w:r>
          <w:r w:rsidRPr="005D2F36">
            <w:rPr>
              <w:rStyle w:val="PageNumber"/>
              <w:noProof/>
              <w:lang w:val="es-ES"/>
            </w:rPr>
            <w:t>29</w:t>
          </w:r>
          <w:r w:rsidR="00890359" w:rsidRPr="005D2F36">
            <w:rPr>
              <w:rStyle w:val="PageNumber"/>
              <w:lang w:val="es-ES"/>
            </w:rPr>
            <w:fldChar w:fldCharType="end"/>
          </w:r>
        </w:p>
      </w:tc>
    </w:tr>
  </w:tbl>
  <w:p w:rsidR="00267BF5" w:rsidRDefault="00267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2D3" w:rsidRDefault="004132D3">
      <w:r>
        <w:separator/>
      </w:r>
    </w:p>
  </w:footnote>
  <w:footnote w:type="continuationSeparator" w:id="0">
    <w:p w:rsidR="004132D3" w:rsidRDefault="00413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7BF5">
      <w:tc>
        <w:tcPr>
          <w:tcW w:w="6379" w:type="dxa"/>
        </w:tcPr>
        <w:p w:rsidR="00267BF5" w:rsidRDefault="00FB0C67">
          <w:pPr>
            <w:rPr>
              <w:lang w:val="es-ES"/>
            </w:rPr>
          </w:pPr>
          <w:r>
            <w:fldChar w:fldCharType="begin"/>
          </w:r>
          <w:r>
            <w:instrText xml:space="preserve"> SUBJECT  \* MERGEFORMAT </w:instrText>
          </w:r>
          <w:r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267BF5" w:rsidRDefault="00267BF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&lt;1.1.0&gt;</w:t>
          </w:r>
        </w:p>
      </w:tc>
    </w:tr>
    <w:tr w:rsidR="00267BF5">
      <w:tc>
        <w:tcPr>
          <w:tcW w:w="6379" w:type="dxa"/>
        </w:tcPr>
        <w:p w:rsidR="00267BF5" w:rsidRDefault="004132D3">
          <w:pPr>
            <w:rPr>
              <w:lang w:val="es-ES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004A3" w:rsidRPr="00D004A3">
            <w:rPr>
              <w:lang w:val="es-ES"/>
            </w:rPr>
            <w:t>Entrevista a Involucrado</w:t>
          </w:r>
          <w:r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267BF5" w:rsidRDefault="00267BF5">
          <w:pPr>
            <w:rPr>
              <w:lang w:val="es-ES"/>
            </w:rPr>
          </w:pPr>
          <w:r>
            <w:rPr>
              <w:lang w:val="es-ES"/>
            </w:rPr>
            <w:t xml:space="preserve">  Fecha: </w:t>
          </w:r>
          <w:r w:rsidR="00890359"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DATE \@ "yyyy/MM/dd" \* MERGEFORMAT </w:instrText>
          </w:r>
          <w:r w:rsidR="00890359">
            <w:rPr>
              <w:lang w:val="es-ES"/>
            </w:rPr>
            <w:fldChar w:fldCharType="separate"/>
          </w:r>
          <w:r w:rsidR="00703F72" w:rsidRPr="00703F72">
            <w:rPr>
              <w:noProof/>
            </w:rPr>
            <w:t>2017/11/10</w:t>
          </w:r>
          <w:r w:rsidR="00890359">
            <w:rPr>
              <w:lang w:val="es-ES"/>
            </w:rPr>
            <w:fldChar w:fldCharType="end"/>
          </w:r>
        </w:p>
      </w:tc>
    </w:tr>
    <w:tr w:rsidR="00267BF5">
      <w:tc>
        <w:tcPr>
          <w:tcW w:w="9558" w:type="dxa"/>
          <w:gridSpan w:val="2"/>
        </w:tcPr>
        <w:p w:rsidR="00267BF5" w:rsidRDefault="004132D3">
          <w:r>
            <w:fldChar w:fldCharType="begin"/>
          </w:r>
          <w:r>
            <w:instrText xml:space="preserve"> FILENAME \p  \* MERGEFORMAT </w:instrText>
          </w:r>
          <w:r>
            <w:fldChar w:fldCharType="separate"/>
          </w:r>
          <w:r w:rsidR="00D004A3">
            <w:rPr>
              <w:noProof/>
            </w:rPr>
            <w:t>E:\Documents\Dropbox\201720.Ingenieria.Software\S06E2.Entrevista.Involucrado.docx</w:t>
          </w:r>
          <w:r>
            <w:rPr>
              <w:noProof/>
            </w:rPr>
            <w:fldChar w:fldCharType="end"/>
          </w:r>
        </w:p>
      </w:tc>
    </w:tr>
  </w:tbl>
  <w:p w:rsidR="00267BF5" w:rsidRDefault="00267B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F5" w:rsidRDefault="00267BF5" w:rsidP="00540257">
    <w:pPr>
      <w:rPr>
        <w:sz w:val="24"/>
      </w:rPr>
    </w:pPr>
  </w:p>
  <w:p w:rsidR="00267BF5" w:rsidRDefault="00267BF5" w:rsidP="00540257">
    <w:pPr>
      <w:pBdr>
        <w:top w:val="single" w:sz="6" w:space="1" w:color="auto"/>
      </w:pBdr>
      <w:rPr>
        <w:sz w:val="24"/>
      </w:rPr>
    </w:pPr>
  </w:p>
  <w:p w:rsidR="00267BF5" w:rsidRDefault="00267BF5" w:rsidP="0054025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267BF5" w:rsidRDefault="00267BF5" w:rsidP="00540257">
    <w:pPr>
      <w:pBdr>
        <w:bottom w:val="single" w:sz="6" w:space="1" w:color="auto"/>
      </w:pBdr>
      <w:jc w:val="right"/>
      <w:rPr>
        <w:sz w:val="24"/>
      </w:rPr>
    </w:pPr>
  </w:p>
  <w:p w:rsidR="00267BF5" w:rsidRPr="001431C7" w:rsidRDefault="00267BF5" w:rsidP="00540257">
    <w:pPr>
      <w:pStyle w:val="Header"/>
      <w:tabs>
        <w:tab w:val="clear" w:pos="4320"/>
        <w:tab w:val="clear" w:pos="8640"/>
        <w:tab w:val="left" w:pos="13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2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880"/>
      <w:gridCol w:w="3240"/>
    </w:tblGrid>
    <w:tr w:rsidR="00267BF5">
      <w:tc>
        <w:tcPr>
          <w:tcW w:w="5880" w:type="dxa"/>
        </w:tcPr>
        <w:p w:rsidR="00267BF5" w:rsidRDefault="005C11F2">
          <w:pPr>
            <w:pStyle w:val="Header"/>
            <w:tabs>
              <w:tab w:val="clear" w:pos="4320"/>
              <w:tab w:val="clear" w:pos="8640"/>
            </w:tabs>
            <w:rPr>
              <w:lang w:val="es-ES"/>
            </w:rPr>
          </w:pPr>
          <w:r>
            <w:rPr>
              <w:lang w:val="es-ES"/>
            </w:rPr>
            <w:t>Sistema Informático para la Gestión de Cotizaciones</w:t>
          </w:r>
        </w:p>
      </w:tc>
      <w:tc>
        <w:tcPr>
          <w:tcW w:w="3240" w:type="dxa"/>
        </w:tcPr>
        <w:p w:rsidR="00267BF5" w:rsidRDefault="005C11F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1.1.0</w:t>
          </w:r>
        </w:p>
      </w:tc>
    </w:tr>
    <w:tr w:rsidR="00267BF5">
      <w:tc>
        <w:tcPr>
          <w:tcW w:w="5880" w:type="dxa"/>
        </w:tcPr>
        <w:p w:rsidR="00267BF5" w:rsidRDefault="00267BF5">
          <w:pPr>
            <w:rPr>
              <w:lang w:val="es-ES"/>
            </w:rPr>
          </w:pPr>
          <w:r>
            <w:rPr>
              <w:lang w:val="es-ES"/>
            </w:rPr>
            <w:t>Entrevista a Involucrado</w:t>
          </w:r>
        </w:p>
      </w:tc>
      <w:tc>
        <w:tcPr>
          <w:tcW w:w="3240" w:type="dxa"/>
        </w:tcPr>
        <w:p w:rsidR="00267BF5" w:rsidRDefault="005C11F2">
          <w:pPr>
            <w:rPr>
              <w:lang w:val="es-ES"/>
            </w:rPr>
          </w:pPr>
          <w:r>
            <w:rPr>
              <w:lang w:val="es-ES"/>
            </w:rPr>
            <w:t xml:space="preserve">  Fecha: 2017-11-09</w:t>
          </w:r>
        </w:p>
      </w:tc>
    </w:tr>
    <w:tr w:rsidR="00267BF5">
      <w:tc>
        <w:tcPr>
          <w:tcW w:w="9120" w:type="dxa"/>
          <w:gridSpan w:val="2"/>
        </w:tcPr>
        <w:p w:rsidR="005C11F2" w:rsidRDefault="005C11F2">
          <w:pPr>
            <w:rPr>
              <w:lang w:val="es-ES"/>
            </w:rPr>
          </w:pPr>
          <w:r>
            <w:rPr>
              <w:lang w:val="es-ES"/>
            </w:rPr>
            <w:t>DOC-ENTRV01</w:t>
          </w:r>
        </w:p>
      </w:tc>
    </w:tr>
  </w:tbl>
  <w:p w:rsidR="00267BF5" w:rsidRDefault="00267BF5">
    <w:pPr>
      <w:pStyle w:val="Header"/>
      <w:rPr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F5" w:rsidRPr="00CA5E89" w:rsidRDefault="00267BF5" w:rsidP="00CA5E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992A49"/>
    <w:multiLevelType w:val="hybridMultilevel"/>
    <w:tmpl w:val="C36E0F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A08E6"/>
    <w:multiLevelType w:val="hybridMultilevel"/>
    <w:tmpl w:val="226864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D73CE"/>
    <w:multiLevelType w:val="singleLevel"/>
    <w:tmpl w:val="52B669A6"/>
    <w:lvl w:ilvl="0">
      <w:start w:val="1"/>
      <w:numFmt w:val="bullet"/>
      <w:pStyle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08052D8"/>
    <w:multiLevelType w:val="hybridMultilevel"/>
    <w:tmpl w:val="C42A2B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06974"/>
    <w:multiLevelType w:val="hybridMultilevel"/>
    <w:tmpl w:val="A06026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B0711E"/>
    <w:multiLevelType w:val="hybridMultilevel"/>
    <w:tmpl w:val="AD9A5932"/>
    <w:lvl w:ilvl="0" w:tplc="EB6A08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B6D15"/>
    <w:multiLevelType w:val="hybridMultilevel"/>
    <w:tmpl w:val="2C202E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D741E5"/>
    <w:multiLevelType w:val="hybridMultilevel"/>
    <w:tmpl w:val="4F7232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C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34"/>
    <w:rsid w:val="0005530F"/>
    <w:rsid w:val="000830A7"/>
    <w:rsid w:val="000C6377"/>
    <w:rsid w:val="00140302"/>
    <w:rsid w:val="00156F92"/>
    <w:rsid w:val="001944A2"/>
    <w:rsid w:val="00267BF5"/>
    <w:rsid w:val="00275D48"/>
    <w:rsid w:val="00287704"/>
    <w:rsid w:val="002F58F7"/>
    <w:rsid w:val="00305BD1"/>
    <w:rsid w:val="00376AF9"/>
    <w:rsid w:val="00386F0B"/>
    <w:rsid w:val="003E0298"/>
    <w:rsid w:val="004132D3"/>
    <w:rsid w:val="00475ED9"/>
    <w:rsid w:val="004A21B9"/>
    <w:rsid w:val="005178D6"/>
    <w:rsid w:val="00540257"/>
    <w:rsid w:val="005C11F2"/>
    <w:rsid w:val="005D2F36"/>
    <w:rsid w:val="005F33CF"/>
    <w:rsid w:val="00635C7F"/>
    <w:rsid w:val="00642286"/>
    <w:rsid w:val="00647E48"/>
    <w:rsid w:val="00664A2E"/>
    <w:rsid w:val="006B3FEE"/>
    <w:rsid w:val="006E5ECC"/>
    <w:rsid w:val="00701F34"/>
    <w:rsid w:val="00703F72"/>
    <w:rsid w:val="007207DB"/>
    <w:rsid w:val="0077720F"/>
    <w:rsid w:val="007918A6"/>
    <w:rsid w:val="007E33EE"/>
    <w:rsid w:val="007F46A8"/>
    <w:rsid w:val="00836291"/>
    <w:rsid w:val="00890359"/>
    <w:rsid w:val="008B2C49"/>
    <w:rsid w:val="008B364B"/>
    <w:rsid w:val="008B4650"/>
    <w:rsid w:val="008C16CA"/>
    <w:rsid w:val="008D1801"/>
    <w:rsid w:val="008D2A25"/>
    <w:rsid w:val="00923639"/>
    <w:rsid w:val="00971D38"/>
    <w:rsid w:val="009A54E9"/>
    <w:rsid w:val="009D70DF"/>
    <w:rsid w:val="00A14E69"/>
    <w:rsid w:val="00A30073"/>
    <w:rsid w:val="00A4353A"/>
    <w:rsid w:val="00A674DE"/>
    <w:rsid w:val="00A90A7B"/>
    <w:rsid w:val="00A965BE"/>
    <w:rsid w:val="00AE058D"/>
    <w:rsid w:val="00BE00C9"/>
    <w:rsid w:val="00C03000"/>
    <w:rsid w:val="00C43C7E"/>
    <w:rsid w:val="00C5394C"/>
    <w:rsid w:val="00C606C1"/>
    <w:rsid w:val="00CA5E89"/>
    <w:rsid w:val="00CC6312"/>
    <w:rsid w:val="00D004A3"/>
    <w:rsid w:val="00D00CBB"/>
    <w:rsid w:val="00D15591"/>
    <w:rsid w:val="00E36E3B"/>
    <w:rsid w:val="00E446CD"/>
    <w:rsid w:val="00F30BBC"/>
    <w:rsid w:val="00FB0C67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69BB46"/>
  <w15:docId w15:val="{15AAE758-9BDE-4B07-BBD4-6AB67D90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A54E9"/>
    <w:pPr>
      <w:widowControl w:val="0"/>
      <w:spacing w:line="240" w:lineRule="atLeast"/>
    </w:pPr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rsid w:val="009A54E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A54E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A54E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A54E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A54E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A54E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A54E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A54E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54E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54E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A54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A54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9A54E9"/>
    <w:pPr>
      <w:ind w:left="900" w:hanging="900"/>
    </w:pPr>
  </w:style>
  <w:style w:type="paragraph" w:styleId="TOC1">
    <w:name w:val="toc 1"/>
    <w:basedOn w:val="Normal"/>
    <w:next w:val="Normal"/>
    <w:semiHidden/>
    <w:rsid w:val="009A54E9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semiHidden/>
    <w:rsid w:val="009A54E9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semiHidden/>
    <w:rsid w:val="009A54E9"/>
    <w:pPr>
      <w:ind w:left="400"/>
    </w:pPr>
    <w:rPr>
      <w:rFonts w:ascii="Times New Roman" w:hAnsi="Times New Roman"/>
      <w:i/>
      <w:iCs/>
    </w:rPr>
  </w:style>
  <w:style w:type="paragraph" w:styleId="Header">
    <w:name w:val="header"/>
    <w:basedOn w:val="Normal"/>
    <w:rsid w:val="009A54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54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54E9"/>
  </w:style>
  <w:style w:type="paragraph" w:customStyle="1" w:styleId="Bullet1">
    <w:name w:val="Bullet1"/>
    <w:basedOn w:val="Normal"/>
    <w:rsid w:val="009A54E9"/>
    <w:pPr>
      <w:ind w:left="720" w:hanging="432"/>
    </w:pPr>
  </w:style>
  <w:style w:type="paragraph" w:customStyle="1" w:styleId="Bullet2">
    <w:name w:val="Bullet2"/>
    <w:basedOn w:val="Normal"/>
    <w:rsid w:val="009A54E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A54E9"/>
    <w:pPr>
      <w:keepLines/>
      <w:spacing w:after="120"/>
    </w:pPr>
  </w:style>
  <w:style w:type="paragraph" w:styleId="BodyText">
    <w:name w:val="Body Text"/>
    <w:basedOn w:val="Normal"/>
    <w:rsid w:val="009A54E9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9A54E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A54E9"/>
    <w:rPr>
      <w:sz w:val="20"/>
      <w:vertAlign w:val="superscript"/>
    </w:rPr>
  </w:style>
  <w:style w:type="paragraph" w:styleId="FootnoteText">
    <w:name w:val="footnote text"/>
    <w:basedOn w:val="Normal"/>
    <w:semiHidden/>
    <w:rsid w:val="009A54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54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54E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A54E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54E9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9A54E9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semiHidden/>
    <w:rsid w:val="009A54E9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semiHidden/>
    <w:rsid w:val="009A54E9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semiHidden/>
    <w:rsid w:val="009A54E9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semiHidden/>
    <w:rsid w:val="009A54E9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semiHidden/>
    <w:rsid w:val="009A54E9"/>
    <w:pPr>
      <w:ind w:left="1600"/>
    </w:pPr>
    <w:rPr>
      <w:rFonts w:ascii="Times New Roman" w:hAnsi="Times New Roman"/>
      <w:sz w:val="18"/>
      <w:szCs w:val="18"/>
    </w:rPr>
  </w:style>
  <w:style w:type="paragraph" w:styleId="BodyText2">
    <w:name w:val="Body Text 2"/>
    <w:basedOn w:val="Normal"/>
    <w:rsid w:val="009A54E9"/>
    <w:rPr>
      <w:i/>
      <w:color w:val="0000FF"/>
    </w:rPr>
  </w:style>
  <w:style w:type="paragraph" w:styleId="BodyTextIndent">
    <w:name w:val="Body Text Indent"/>
    <w:basedOn w:val="Normal"/>
    <w:rsid w:val="009A54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54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54E9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A54E9"/>
    <w:pPr>
      <w:spacing w:after="120"/>
      <w:jc w:val="both"/>
    </w:pPr>
    <w:rPr>
      <w:i/>
      <w:color w:val="0000FF"/>
      <w:lang w:val="es-ES"/>
    </w:rPr>
  </w:style>
  <w:style w:type="character" w:styleId="Hyperlink">
    <w:name w:val="Hyperlink"/>
    <w:basedOn w:val="DefaultParagraphFont"/>
    <w:rsid w:val="009A54E9"/>
    <w:rPr>
      <w:color w:val="0000FF"/>
      <w:u w:val="single"/>
    </w:rPr>
  </w:style>
  <w:style w:type="paragraph" w:customStyle="1" w:styleId="Subtitle1">
    <w:name w:val="Subtitle1"/>
    <w:basedOn w:val="Title"/>
    <w:rsid w:val="009A54E9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9A54E9"/>
    <w:pPr>
      <w:widowControl/>
      <w:spacing w:line="240" w:lineRule="auto"/>
    </w:pPr>
  </w:style>
  <w:style w:type="paragraph" w:styleId="Date">
    <w:name w:val="Date"/>
    <w:basedOn w:val="Normal"/>
    <w:rsid w:val="009A54E9"/>
    <w:pPr>
      <w:widowControl/>
      <w:spacing w:line="240" w:lineRule="auto"/>
    </w:pPr>
  </w:style>
  <w:style w:type="paragraph" w:customStyle="1" w:styleId="Hierarchy">
    <w:name w:val="Hierarchy"/>
    <w:basedOn w:val="Normal"/>
    <w:rsid w:val="009A54E9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rsid w:val="009A54E9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sid w:val="009A54E9"/>
    <w:rPr>
      <w:sz w:val="16"/>
    </w:rPr>
  </w:style>
  <w:style w:type="paragraph" w:styleId="CommentText">
    <w:name w:val="annotation text"/>
    <w:basedOn w:val="Normal"/>
    <w:semiHidden/>
    <w:rsid w:val="009A54E9"/>
    <w:pPr>
      <w:widowControl/>
      <w:spacing w:line="240" w:lineRule="auto"/>
    </w:pPr>
  </w:style>
  <w:style w:type="paragraph" w:styleId="PlainText">
    <w:name w:val="Plain Text"/>
    <w:basedOn w:val="Normal"/>
    <w:rsid w:val="009A54E9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9A54E9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9A54E9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rsid w:val="009A54E9"/>
    <w:rPr>
      <w:color w:val="800080"/>
      <w:u w:val="single"/>
    </w:rPr>
  </w:style>
  <w:style w:type="paragraph" w:styleId="BodyTextIndent2">
    <w:name w:val="Body Text Indent 2"/>
    <w:basedOn w:val="Normal"/>
    <w:rsid w:val="009A54E9"/>
    <w:pPr>
      <w:ind w:left="720"/>
    </w:pPr>
    <w:rPr>
      <w:i/>
      <w:color w:val="0000FF"/>
    </w:rPr>
  </w:style>
  <w:style w:type="paragraph" w:styleId="BodyTextIndent3">
    <w:name w:val="Body Text Indent 3"/>
    <w:basedOn w:val="Normal"/>
    <w:rsid w:val="009A54E9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rsid w:val="009A54E9"/>
    <w:pPr>
      <w:widowControl/>
      <w:spacing w:line="240" w:lineRule="auto"/>
    </w:pPr>
    <w:rPr>
      <w:snapToGrid w:val="0"/>
      <w:sz w:val="24"/>
      <w:lang w:val="es-CL" w:eastAsia="es-ES"/>
    </w:rPr>
  </w:style>
  <w:style w:type="paragraph" w:customStyle="1" w:styleId="infoblue0">
    <w:name w:val="infoblue"/>
    <w:basedOn w:val="Normal"/>
    <w:rsid w:val="009A54E9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rsid w:val="009A54E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agraph20">
    <w:name w:val="paragraph2"/>
    <w:basedOn w:val="Normal"/>
    <w:rsid w:val="009A54E9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styleId="BalloonText">
    <w:name w:val="Balloon Text"/>
    <w:basedOn w:val="Normal"/>
    <w:semiHidden/>
    <w:rsid w:val="00055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rant\Desktop\TUTELKAN\Peticiones%20del%20Stakehold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Peticiones del Stakeholder.dot</Template>
  <TotalTime>103</TotalTime>
  <Pages>7</Pages>
  <Words>1005</Words>
  <Characters>5532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Entrevista a Involucrado</vt:lpstr>
      <vt:lpstr>Entrevista a Involucrado</vt:lpstr>
    </vt:vector>
  </TitlesOfParts>
  <Company>Proyecto Tutelkan</Company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Entrevista a Involucrado</dc:title>
  <dc:creator>Vianca</dc:creator>
  <cp:lastModifiedBy>joaquin</cp:lastModifiedBy>
  <cp:revision>14</cp:revision>
  <cp:lastPrinted>2000-06-13T22:33:00Z</cp:lastPrinted>
  <dcterms:created xsi:type="dcterms:W3CDTF">2017-11-08T14:11:00Z</dcterms:created>
  <dcterms:modified xsi:type="dcterms:W3CDTF">2017-11-10T14:26:00Z</dcterms:modified>
</cp:coreProperties>
</file>